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070E" w14:textId="5D1E2B0A" w:rsidR="00952F7D" w:rsidRPr="00C0320D" w:rsidRDefault="00952F7D" w:rsidP="00A602AF">
      <w:pPr>
        <w:pStyle w:val="Ancredugraphisme"/>
        <w:rPr>
          <w:noProof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5"/>
        <w:gridCol w:w="4675"/>
      </w:tblGrid>
      <w:tr w:rsidR="00A602AF" w:rsidRPr="00C0320D" w14:paraId="09D40FB3" w14:textId="77777777" w:rsidTr="00A07DCE">
        <w:trPr>
          <w:trHeight w:val="2341"/>
        </w:trPr>
        <w:tc>
          <w:tcPr>
            <w:tcW w:w="9350" w:type="dxa"/>
            <w:gridSpan w:val="2"/>
            <w:vAlign w:val="center"/>
          </w:tcPr>
          <w:p w14:paraId="55FA9933" w14:textId="143DF9E5" w:rsidR="00A602AF" w:rsidRPr="00C0320D" w:rsidRDefault="005907CC" w:rsidP="006834E5">
            <w:pPr>
              <w:pStyle w:val="Titre1"/>
              <w:jc w:val="right"/>
              <w:rPr>
                <w:noProof/>
              </w:rPr>
            </w:pPr>
            <w:r>
              <w:rPr>
                <w:noProof/>
              </w:rPr>
              <w:t>AUDIT 2022</w:t>
            </w:r>
          </w:p>
        </w:tc>
      </w:tr>
      <w:tr w:rsidR="00A602AF" w:rsidRPr="00C0320D" w14:paraId="7351B27F" w14:textId="77777777" w:rsidTr="00A07DCE">
        <w:trPr>
          <w:trHeight w:val="8895"/>
        </w:trPr>
        <w:tc>
          <w:tcPr>
            <w:tcW w:w="4675" w:type="dxa"/>
            <w:vAlign w:val="center"/>
          </w:tcPr>
          <w:p w14:paraId="276AF529" w14:textId="239821E7" w:rsidR="00A602AF" w:rsidRPr="00C0320D" w:rsidRDefault="00AD7AA8" w:rsidP="00A602AF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 wp14:anchorId="4F81F289" wp14:editId="6BCF5CE0">
                      <wp:simplePos x="0" y="0"/>
                      <wp:positionH relativeFrom="column">
                        <wp:posOffset>-431165</wp:posOffset>
                      </wp:positionH>
                      <wp:positionV relativeFrom="paragraph">
                        <wp:posOffset>1038860</wp:posOffset>
                      </wp:positionV>
                      <wp:extent cx="4191000" cy="6438900"/>
                      <wp:effectExtent l="0" t="0" r="0" b="0"/>
                      <wp:wrapNone/>
                      <wp:docPr id="2" name="Form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0" cy="64389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21600" y="14168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57674" id="Forme" o:spid="_x0000_s1026" alt="&quot;&quot;" style="position:absolute;margin-left:-33.95pt;margin-top:81.8pt;width:330pt;height:507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" path="m,l21600,14168r,7432l,21600,,xe" fillcolor="#e2b80f [3204]" stroked="f" strokeweight="1pt">
                      <v:stroke miterlimit="4" joinstyle="miter"/>
                      <v:path arrowok="t" o:extrusionok="f" o:connecttype="custom" o:connectlocs="2095500,3219450;2095500,3219450;2095500,3219450;2095500,3219450" o:connectangles="0,90,180,270"/>
                    </v:shape>
                  </w:pict>
                </mc:Fallback>
              </mc:AlternateContent>
            </w:r>
            <w:r w:rsidR="00FB5D77">
              <w:rPr>
                <w:noProof/>
                <w:lang w:bidi="fr-FR"/>
              </w:rPr>
              <w:drawing>
                <wp:anchor distT="0" distB="0" distL="114300" distR="114300" simplePos="0" relativeHeight="251695104" behindDoc="0" locked="0" layoutInCell="1" allowOverlap="1" wp14:anchorId="54BD5875" wp14:editId="2579187E">
                  <wp:simplePos x="0" y="0"/>
                  <wp:positionH relativeFrom="column">
                    <wp:posOffset>-104775</wp:posOffset>
                  </wp:positionH>
                  <wp:positionV relativeFrom="paragraph">
                    <wp:posOffset>3873500</wp:posOffset>
                  </wp:positionV>
                  <wp:extent cx="1234440" cy="1234440"/>
                  <wp:effectExtent l="0" t="0" r="3810" b="3810"/>
                  <wp:wrapSquare wrapText="bothSides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4D4BE309" w14:textId="11F903E1" w:rsidR="00A602AF" w:rsidRPr="00C0320D" w:rsidRDefault="006834E5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w:drawing>
                <wp:anchor distT="0" distB="0" distL="114300" distR="114300" simplePos="0" relativeHeight="251664383" behindDoc="1" locked="0" layoutInCell="1" allowOverlap="1" wp14:anchorId="72902A21" wp14:editId="22400F3A">
                  <wp:simplePos x="0" y="0"/>
                  <wp:positionH relativeFrom="margin">
                    <wp:posOffset>-3392382</wp:posOffset>
                  </wp:positionH>
                  <wp:positionV relativeFrom="margin">
                    <wp:posOffset>-2045758</wp:posOffset>
                  </wp:positionV>
                  <wp:extent cx="6736209" cy="9525000"/>
                  <wp:effectExtent l="0" t="0" r="7620" b="0"/>
                  <wp:wrapNone/>
                  <wp:docPr id="4" name="Image 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 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209" cy="952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602AF" w:rsidRPr="00C0320D" w14:paraId="0740E6DB" w14:textId="77777777" w:rsidTr="00A07DCE">
        <w:trPr>
          <w:trHeight w:val="2718"/>
        </w:trPr>
        <w:tc>
          <w:tcPr>
            <w:tcW w:w="4675" w:type="dxa"/>
          </w:tcPr>
          <w:p w14:paraId="2039B75D" w14:textId="35CF3C83" w:rsidR="00A602AF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Agence La Panthère</w:t>
            </w:r>
          </w:p>
          <w:p w14:paraId="6A512FC0" w14:textId="73FFD87D" w:rsidR="00FB5D77" w:rsidRPr="00FB5D77" w:rsidRDefault="00FB5D77" w:rsidP="00FB5D77">
            <w:r w:rsidRPr="00FB5D77">
              <w:rPr>
                <w:rFonts w:asciiTheme="majorHAnsi" w:hAnsiTheme="majorHAnsi"/>
                <w:noProof/>
                <w:sz w:val="36"/>
                <w:szCs w:val="36"/>
              </w:rPr>
              <w:t>2 place Sathonay 69001 Lyon</w:t>
            </w:r>
          </w:p>
          <w:p w14:paraId="25CB7A75" w14:textId="77777777" w:rsidR="00FB5D77" w:rsidRDefault="00FB5D77" w:rsidP="00A602AF">
            <w:pPr>
              <w:pStyle w:val="Titre2"/>
              <w:rPr>
                <w:noProof/>
              </w:rPr>
            </w:pPr>
          </w:p>
          <w:p w14:paraId="613C1CC3" w14:textId="23343B16" w:rsidR="00A602AF" w:rsidRPr="00C0320D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7 mai 2022</w:t>
            </w:r>
          </w:p>
          <w:p w14:paraId="5A284499" w14:textId="1769EBD3" w:rsidR="00A602AF" w:rsidRPr="00C0320D" w:rsidRDefault="005907CC" w:rsidP="00A123DD">
            <w:pPr>
              <w:pStyle w:val="Titre2"/>
              <w:rPr>
                <w:noProof/>
              </w:rPr>
            </w:pPr>
            <w:r>
              <w:rPr>
                <w:noProof/>
              </w:rPr>
              <w:t>Laura FROMENTIN</w:t>
            </w:r>
          </w:p>
        </w:tc>
        <w:tc>
          <w:tcPr>
            <w:tcW w:w="4675" w:type="dxa"/>
          </w:tcPr>
          <w:p w14:paraId="55DC80AA" w14:textId="35696FB6" w:rsidR="00A602AF" w:rsidRPr="00C0320D" w:rsidRDefault="00A602AF">
            <w:pPr>
              <w:rPr>
                <w:noProof/>
              </w:rPr>
            </w:pPr>
          </w:p>
        </w:tc>
      </w:tr>
    </w:tbl>
    <w:p w14:paraId="74C9F2E6" w14:textId="0BE30CF3" w:rsidR="009B2968" w:rsidRPr="00C0320D" w:rsidRDefault="009B2968">
      <w:pPr>
        <w:rPr>
          <w:noProof/>
        </w:rPr>
      </w:pPr>
    </w:p>
    <w:tbl>
      <w:tblPr>
        <w:tblStyle w:val="Grilledutableau"/>
        <w:tblW w:w="114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60"/>
        <w:gridCol w:w="6109"/>
        <w:gridCol w:w="1715"/>
        <w:gridCol w:w="710"/>
      </w:tblGrid>
      <w:tr w:rsidR="009B2968" w:rsidRPr="00C0320D" w14:paraId="65AC6AC6" w14:textId="77777777" w:rsidTr="00A35A14">
        <w:trPr>
          <w:trHeight w:val="68"/>
        </w:trPr>
        <w:tc>
          <w:tcPr>
            <w:tcW w:w="3116" w:type="dxa"/>
          </w:tcPr>
          <w:p w14:paraId="027869B4" w14:textId="7819BE58" w:rsidR="009B2968" w:rsidRPr="00C0320D" w:rsidRDefault="00B86338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1" locked="0" layoutInCell="1" allowOverlap="1" wp14:anchorId="4E46A2F8" wp14:editId="291E0FDA">
                      <wp:simplePos x="0" y="0"/>
                      <wp:positionH relativeFrom="column">
                        <wp:posOffset>-446405</wp:posOffset>
                      </wp:positionH>
                      <wp:positionV relativeFrom="paragraph">
                        <wp:posOffset>-368300</wp:posOffset>
                      </wp:positionV>
                      <wp:extent cx="6758940" cy="9281160"/>
                      <wp:effectExtent l="0" t="0" r="22860" b="1524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281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EDC96A" id="Rectangle 9" o:spid="_x0000_s1026" style="position:absolute;margin-left:-35.15pt;margin-top:-29pt;width:532.2pt;height:730.8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  <w:tc>
          <w:tcPr>
            <w:tcW w:w="8071" w:type="dxa"/>
            <w:gridSpan w:val="2"/>
          </w:tcPr>
          <w:p w14:paraId="607BD383" w14:textId="6B6761A4" w:rsidR="009B2968" w:rsidRPr="00C0320D" w:rsidRDefault="009B2968">
            <w:pPr>
              <w:rPr>
                <w:noProof/>
              </w:rPr>
            </w:pPr>
          </w:p>
        </w:tc>
        <w:tc>
          <w:tcPr>
            <w:tcW w:w="307" w:type="dxa"/>
          </w:tcPr>
          <w:p w14:paraId="096E407B" w14:textId="77777777" w:rsidR="009B2968" w:rsidRPr="00C0320D" w:rsidRDefault="009B2968">
            <w:pPr>
              <w:rPr>
                <w:noProof/>
              </w:rPr>
            </w:pPr>
          </w:p>
        </w:tc>
      </w:tr>
      <w:tr w:rsidR="009B2968" w:rsidRPr="00C0320D" w14:paraId="01DE757F" w14:textId="77777777" w:rsidTr="00A35A14">
        <w:trPr>
          <w:trHeight w:val="847"/>
        </w:trPr>
        <w:tc>
          <w:tcPr>
            <w:tcW w:w="11494" w:type="dxa"/>
            <w:gridSpan w:val="4"/>
          </w:tcPr>
          <w:p w14:paraId="228921B2" w14:textId="2D327865" w:rsidR="009B2968" w:rsidRPr="00C0320D" w:rsidRDefault="00213844" w:rsidP="00D229F1">
            <w:pPr>
              <w:pStyle w:val="Titre3"/>
              <w:jc w:val="left"/>
              <w:rPr>
                <w:noProof/>
              </w:rPr>
            </w:pPr>
            <w:r w:rsidRPr="00E44B70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94080" behindDoc="1" locked="0" layoutInCell="1" allowOverlap="1" wp14:anchorId="7BF91087" wp14:editId="109575C2">
                      <wp:simplePos x="0" y="0"/>
                      <wp:positionH relativeFrom="margin">
                        <wp:posOffset>0</wp:posOffset>
                      </wp:positionH>
                      <wp:positionV relativeFrom="paragraph">
                        <wp:posOffset>320040</wp:posOffset>
                      </wp:positionV>
                      <wp:extent cx="1243330" cy="45085"/>
                      <wp:effectExtent l="0" t="0" r="0" b="0"/>
                      <wp:wrapSquare wrapText="bothSides"/>
                      <wp:docPr id="24" name="Rectangle 2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243330" cy="450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C3F2BB" id="Rectangle 24" o:spid="_x0000_s1026" alt="&quot;&quot;" style="position:absolute;margin-left:0;margin-top:25.2pt;width:97.9pt;height:3.55pt;flip:y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" fillcolor="#e2b80f [3204]" stroked="f" strokeweight="2pt">
                      <v:stroke miterlimit="4"/>
                      <v:textbox inset="3pt,3pt,3pt,3pt"/>
                      <w10:wrap type="square" anchorx="margin"/>
                    </v:rect>
                  </w:pict>
                </mc:Fallback>
              </mc:AlternateContent>
            </w:r>
            <w:r w:rsidR="005272D5">
              <w:rPr>
                <w:noProof/>
              </w:rPr>
              <w:t>Roa</w:t>
            </w:r>
            <w:r w:rsidR="0070155F">
              <w:rPr>
                <w:noProof/>
              </w:rPr>
              <w:t>d</w:t>
            </w:r>
            <w:r w:rsidR="005272D5">
              <w:rPr>
                <w:noProof/>
              </w:rPr>
              <w:t>map</w:t>
            </w:r>
          </w:p>
        </w:tc>
      </w:tr>
      <w:tr w:rsidR="009B2968" w:rsidRPr="00C0320D" w14:paraId="07E95933" w14:textId="77777777" w:rsidTr="001A578D">
        <w:trPr>
          <w:gridAfter w:val="1"/>
          <w:wAfter w:w="761" w:type="dxa"/>
          <w:trHeight w:val="8256"/>
        </w:trPr>
        <w:tc>
          <w:tcPr>
            <w:tcW w:w="9639" w:type="dxa"/>
            <w:gridSpan w:val="2"/>
          </w:tcPr>
          <w:p w14:paraId="4E4E35B8" w14:textId="61351A5F" w:rsidR="009B2968" w:rsidRPr="005272D5" w:rsidRDefault="005272D5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Situation actuelle</w:t>
            </w:r>
          </w:p>
          <w:p w14:paraId="296FB09C" w14:textId="6EAC1741" w:rsidR="009B2968" w:rsidRPr="00C0320D" w:rsidRDefault="009B2968" w:rsidP="009B2968">
            <w:pPr>
              <w:rPr>
                <w:noProof/>
              </w:rPr>
            </w:pPr>
          </w:p>
          <w:p w14:paraId="0AD65D6A" w14:textId="77777777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Bon démarrage puis perte de vitesse :</w:t>
            </w:r>
          </w:p>
          <w:p w14:paraId="4013EE27" w14:textId="0CF7FA3C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Concurrence rude</w:t>
            </w:r>
          </w:p>
          <w:p w14:paraId="08978A01" w14:textId="06DB8A6F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Site seulement à la 2</w:t>
            </w:r>
            <w:r w:rsidRPr="00C4128B">
              <w:rPr>
                <w:noProof/>
                <w:sz w:val="24"/>
                <w:szCs w:val="24"/>
                <w:vertAlign w:val="superscript"/>
              </w:rPr>
              <w:t>e</w:t>
            </w:r>
            <w:r w:rsidRPr="00C4128B">
              <w:rPr>
                <w:noProof/>
                <w:sz w:val="24"/>
                <w:szCs w:val="24"/>
              </w:rPr>
              <w:t xml:space="preserve"> page sur les moteurs de recherche </w:t>
            </w:r>
          </w:p>
          <w:p w14:paraId="2F5A72C8" w14:textId="6D87BD04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</w:p>
          <w:p w14:paraId="3118F6FB" w14:textId="77777777" w:rsidR="005272D5" w:rsidRPr="00C4128B" w:rsidRDefault="005272D5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Objectif</w:t>
            </w:r>
            <w:r w:rsidRPr="00C4128B">
              <w:rPr>
                <w:noProof/>
                <w:sz w:val="24"/>
                <w:szCs w:val="24"/>
              </w:rPr>
              <w:t> : faire repartir l’activité en améliorant le référencement du site</w:t>
            </w:r>
          </w:p>
          <w:p w14:paraId="243EBB13" w14:textId="3458AABE" w:rsidR="00D229F1" w:rsidRPr="00C4128B" w:rsidRDefault="00D229F1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KPIs</w:t>
            </w:r>
            <w:r w:rsidRPr="00C4128B">
              <w:rPr>
                <w:noProof/>
                <w:sz w:val="24"/>
                <w:szCs w:val="24"/>
              </w:rPr>
              <w:t> : taux de conversion sur le formulaire d’inscription</w:t>
            </w:r>
            <w:r w:rsidR="00C206FF" w:rsidRPr="00C4128B">
              <w:rPr>
                <w:noProof/>
                <w:sz w:val="24"/>
                <w:szCs w:val="24"/>
              </w:rPr>
              <w:t xml:space="preserve"> + taux visiteurs récurrents</w:t>
            </w:r>
          </w:p>
          <w:p w14:paraId="6C33B870" w14:textId="45C1B7FE" w:rsidR="00C23606" w:rsidRPr="00C4128B" w:rsidRDefault="00C23606" w:rsidP="00C23606">
            <w:pPr>
              <w:rPr>
                <w:sz w:val="28"/>
                <w:szCs w:val="28"/>
                <w:u w:val="single"/>
              </w:rPr>
            </w:pPr>
            <w:r w:rsidRPr="00C4128B">
              <w:rPr>
                <w:noProof/>
                <w:u w:val="single"/>
              </w:rPr>
              <w:t>Concurren</w:t>
            </w:r>
            <w:r w:rsidR="00411D64" w:rsidRPr="00C4128B">
              <w:rPr>
                <w:noProof/>
                <w:u w:val="single"/>
              </w:rPr>
              <w:t>ts</w:t>
            </w:r>
            <w:r w:rsidRPr="00C4128B">
              <w:rPr>
                <w:noProof/>
              </w:rPr>
              <w:t xml:space="preserve"> : </w:t>
            </w:r>
            <w:r w:rsidRPr="00C4128B">
              <w:t>Analyser leur positionnement, leur popularité et leur nombre de pages</w:t>
            </w:r>
          </w:p>
          <w:p w14:paraId="489AFB50" w14:textId="17378492" w:rsidR="00C23606" w:rsidRPr="00C4128B" w:rsidRDefault="00C23606" w:rsidP="009B72D4">
            <w:pPr>
              <w:pStyle w:val="Texte"/>
              <w:rPr>
                <w:noProof/>
                <w:sz w:val="24"/>
                <w:szCs w:val="24"/>
              </w:rPr>
            </w:pPr>
          </w:p>
          <w:p w14:paraId="76082AA1" w14:textId="32585AF9" w:rsidR="007B2520" w:rsidRDefault="007B2520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7D9E2025" w14:textId="77777777" w:rsidR="0070155F" w:rsidRDefault="0070155F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64BA9FD9" w14:textId="35C89327" w:rsidR="003E498F" w:rsidRDefault="00C23606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Les problèmes importants</w:t>
            </w:r>
          </w:p>
          <w:p w14:paraId="6AC20B25" w14:textId="31326B53" w:rsidR="00C23606" w:rsidRPr="00C4128B" w:rsidRDefault="00C23606" w:rsidP="00C23606">
            <w:pPr>
              <w:rPr>
                <w:sz w:val="28"/>
                <w:szCs w:val="28"/>
              </w:rPr>
            </w:pPr>
          </w:p>
          <w:p w14:paraId="764C23AB" w14:textId="7ACFDB49" w:rsidR="00C23606" w:rsidRPr="00C4128B" w:rsidRDefault="00411D64" w:rsidP="00FB5D77">
            <w:pPr>
              <w:pStyle w:val="Paragraphedeliste"/>
              <w:numPr>
                <w:ilvl w:val="0"/>
                <w:numId w:val="16"/>
              </w:numPr>
              <w:rPr>
                <w:sz w:val="28"/>
                <w:szCs w:val="28"/>
              </w:rPr>
            </w:pPr>
            <w:r w:rsidRPr="00C4128B">
              <w:t xml:space="preserve">Contrôler que </w:t>
            </w:r>
            <w:r w:rsidR="00F46CE5" w:rsidRPr="00C4128B">
              <w:t xml:space="preserve">le site a </w:t>
            </w:r>
            <w:r w:rsidRPr="00C4128B">
              <w:t xml:space="preserve">bien </w:t>
            </w:r>
            <w:r w:rsidR="00F46CE5" w:rsidRPr="00C4128B">
              <w:t>une version principale</w:t>
            </w:r>
          </w:p>
          <w:p w14:paraId="50F94554" w14:textId="4921528B" w:rsidR="00F46CE5" w:rsidRPr="00C4128B" w:rsidRDefault="00F1785E" w:rsidP="00FB5D77">
            <w:pPr>
              <w:pStyle w:val="Paragraphedeliste"/>
              <w:numPr>
                <w:ilvl w:val="0"/>
                <w:numId w:val="16"/>
              </w:numPr>
            </w:pPr>
            <w:r w:rsidRPr="00C4128B">
              <w:t>Surveiller qu’il n’y ait pas de contenu dupliqué</w:t>
            </w:r>
          </w:p>
          <w:p w14:paraId="499095DF" w14:textId="21B4A8F8" w:rsidR="000E3B83" w:rsidRPr="00AD7AA8" w:rsidRDefault="00411D64" w:rsidP="00AD7AA8">
            <w:pPr>
              <w:pStyle w:val="Paragraphedeliste"/>
              <w:numPr>
                <w:ilvl w:val="0"/>
                <w:numId w:val="16"/>
              </w:numPr>
            </w:pPr>
            <w:r w:rsidRPr="00C4128B">
              <w:t xml:space="preserve">Vérifier si </w:t>
            </w:r>
            <w:r w:rsidR="00F1785E" w:rsidRPr="00C4128B">
              <w:t>problèmes d’indexation (= pages non enregistrées par google)</w:t>
            </w:r>
            <w:r w:rsidR="000E3B83" w:rsidRPr="00AD7AA8">
              <w:rPr>
                <w:sz w:val="22"/>
                <w:szCs w:val="22"/>
              </w:rPr>
              <w:br/>
            </w:r>
          </w:p>
          <w:p w14:paraId="61D34D41" w14:textId="77777777" w:rsidR="00C23606" w:rsidRDefault="00C23606" w:rsidP="00FB5D77">
            <w:pPr>
              <w:pStyle w:val="Texte"/>
              <w:rPr>
                <w:noProof/>
                <w:sz w:val="22"/>
                <w:szCs w:val="22"/>
              </w:rPr>
            </w:pPr>
          </w:p>
          <w:p w14:paraId="024792DB" w14:textId="037EE29F" w:rsidR="00C23606" w:rsidRPr="00C23606" w:rsidRDefault="00C23606" w:rsidP="00FB5D77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SEO On-Page</w:t>
            </w:r>
          </w:p>
          <w:p w14:paraId="5E1277D5" w14:textId="77777777" w:rsidR="006834E5" w:rsidRDefault="006834E5" w:rsidP="00FB5D77">
            <w:pPr>
              <w:pStyle w:val="Texte"/>
              <w:rPr>
                <w:szCs w:val="26"/>
                <w:u w:val="single"/>
              </w:rPr>
            </w:pPr>
          </w:p>
          <w:p w14:paraId="19715A13" w14:textId="58876AA1" w:rsidR="000E3B83" w:rsidRPr="006834E5" w:rsidRDefault="000D2A94" w:rsidP="00FB5D77">
            <w:pPr>
              <w:pStyle w:val="Texte"/>
              <w:rPr>
                <w:szCs w:val="26"/>
                <w:u w:val="single"/>
              </w:rPr>
            </w:pPr>
            <w:r w:rsidRPr="006834E5">
              <w:rPr>
                <w:szCs w:val="26"/>
                <w:u w:val="single"/>
              </w:rPr>
              <w:t>Optimisation du code</w:t>
            </w:r>
          </w:p>
          <w:p w14:paraId="26FE3BBC" w14:textId="02466ACD" w:rsidR="00C206FF" w:rsidRDefault="00C206FF" w:rsidP="00FB5D77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0E44FDBE" w14:textId="3C3A7A0C" w:rsidR="000D2A94" w:rsidRPr="00C4128B" w:rsidRDefault="000D2A94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Réorganiser la structure en utilisant des balises sémantiques</w:t>
            </w:r>
          </w:p>
          <w:p w14:paraId="2A68F4E7" w14:textId="2A5D008D" w:rsidR="000D2A94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b/>
                <w:bCs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Ajouter plus</w:t>
            </w:r>
            <w:r w:rsidR="000D2A94" w:rsidRPr="00C4128B">
              <w:rPr>
                <w:sz w:val="24"/>
                <w:szCs w:val="24"/>
              </w:rPr>
              <w:t xml:space="preserve"> de titres &lt;h1 à h6&gt; contenant des mots clés</w:t>
            </w:r>
            <w:r w:rsidR="00C23606" w:rsidRPr="00C4128B">
              <w:rPr>
                <w:sz w:val="24"/>
                <w:szCs w:val="24"/>
              </w:rPr>
              <w:t xml:space="preserve"> mais </w:t>
            </w:r>
            <w:r w:rsidR="00F1785E" w:rsidRPr="00C4128B">
              <w:rPr>
                <w:sz w:val="24"/>
                <w:szCs w:val="24"/>
              </w:rPr>
              <w:br/>
            </w:r>
            <w:r w:rsidR="00C23606" w:rsidRPr="00C4128B">
              <w:rPr>
                <w:sz w:val="24"/>
                <w:szCs w:val="24"/>
              </w:rPr>
              <w:t xml:space="preserve">avec </w:t>
            </w:r>
            <w:r w:rsidR="00C23606" w:rsidRPr="00C4128B">
              <w:rPr>
                <w:b/>
                <w:bCs/>
                <w:sz w:val="24"/>
                <w:szCs w:val="24"/>
              </w:rPr>
              <w:t xml:space="preserve">un seul titre « h1 » par page </w:t>
            </w:r>
          </w:p>
          <w:p w14:paraId="2B02EEB4" w14:textId="187DB576" w:rsidR="00214668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Vérifier l’utilité de la présence de javascript dans ce projet</w:t>
            </w:r>
          </w:p>
          <w:p w14:paraId="31121F59" w14:textId="77777777" w:rsidR="00C4128B" w:rsidRPr="000D2A94" w:rsidRDefault="00C4128B" w:rsidP="00BF029E">
            <w:pPr>
              <w:pStyle w:val="Texte"/>
              <w:rPr>
                <w:sz w:val="22"/>
                <w:szCs w:val="22"/>
              </w:rPr>
            </w:pPr>
          </w:p>
          <w:p w14:paraId="2A27F5E1" w14:textId="77777777" w:rsid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noProof/>
                <w:szCs w:val="26"/>
              </w:rPr>
              <w:t xml:space="preserve">  </w:t>
            </w:r>
          </w:p>
          <w:p w14:paraId="0EB2D8A3" w14:textId="46AF1EE7" w:rsidR="00C206FF" w:rsidRP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szCs w:val="26"/>
                <w:u w:val="single"/>
              </w:rPr>
              <w:t>Les mots-clés</w:t>
            </w:r>
          </w:p>
          <w:p w14:paraId="77903DFD" w14:textId="77777777" w:rsidR="00BF029E" w:rsidRDefault="00BF029E" w:rsidP="009B72D4">
            <w:pPr>
              <w:pStyle w:val="Texte"/>
              <w:rPr>
                <w:noProof/>
                <w:sz w:val="22"/>
                <w:szCs w:val="22"/>
                <w:u w:val="single"/>
              </w:rPr>
            </w:pPr>
          </w:p>
          <w:p w14:paraId="66E7C75C" w14:textId="76705B2D" w:rsidR="00BF029E" w:rsidRPr="00C4128B" w:rsidRDefault="00BF029E" w:rsidP="00BF029E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 xml:space="preserve">Vérifier et corriger les balises </w:t>
            </w:r>
            <w:r w:rsidR="007B2520" w:rsidRPr="00C4128B">
              <w:rPr>
                <w:sz w:val="24"/>
                <w:szCs w:val="24"/>
              </w:rPr>
              <w:t>« </w:t>
            </w:r>
            <w:proofErr w:type="spellStart"/>
            <w:r w:rsidRPr="00C4128B">
              <w:rPr>
                <w:sz w:val="24"/>
                <w:szCs w:val="24"/>
              </w:rPr>
              <w:t>title</w:t>
            </w:r>
            <w:proofErr w:type="spellEnd"/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 ,  </w:t>
            </w:r>
            <w:r w:rsidR="007B2520" w:rsidRPr="00C4128B">
              <w:rPr>
                <w:sz w:val="24"/>
                <w:szCs w:val="24"/>
              </w:rPr>
              <w:t>« </w:t>
            </w:r>
            <w:r w:rsidRPr="00C4128B">
              <w:rPr>
                <w:sz w:val="24"/>
                <w:szCs w:val="24"/>
              </w:rPr>
              <w:t>description</w:t>
            </w:r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 ,  </w:t>
            </w:r>
            <w:r w:rsidR="007B2520" w:rsidRPr="00C4128B">
              <w:rPr>
                <w:sz w:val="24"/>
                <w:szCs w:val="24"/>
              </w:rPr>
              <w:t>« </w:t>
            </w:r>
            <w:r w:rsidRPr="00C4128B">
              <w:rPr>
                <w:sz w:val="24"/>
                <w:szCs w:val="24"/>
              </w:rPr>
              <w:t>alt</w:t>
            </w:r>
            <w:r w:rsidR="007B2520" w:rsidRPr="00C4128B">
              <w:rPr>
                <w:sz w:val="24"/>
                <w:szCs w:val="24"/>
              </w:rPr>
              <w:t> »</w:t>
            </w:r>
            <w:r w:rsidR="00C96F18" w:rsidRPr="00C4128B">
              <w:rPr>
                <w:sz w:val="24"/>
                <w:szCs w:val="24"/>
              </w:rPr>
              <w:t xml:space="preserve"> </w:t>
            </w:r>
          </w:p>
          <w:p w14:paraId="072A5D7C" w14:textId="77777777" w:rsidR="00C206FF" w:rsidRPr="00C4128B" w:rsidRDefault="000D727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Analyser les mots clés principaux et développer les requêtes longues traines</w:t>
            </w:r>
            <w:r w:rsidR="00214668" w:rsidRPr="00C4128B">
              <w:rPr>
                <w:noProof/>
                <w:sz w:val="24"/>
                <w:szCs w:val="24"/>
              </w:rPr>
              <w:t xml:space="preserve"> car trafic potentiel bien plus avantageux</w:t>
            </w:r>
            <w:r w:rsidRPr="00C4128B">
              <w:rPr>
                <w:noProof/>
                <w:sz w:val="24"/>
                <w:szCs w:val="24"/>
              </w:rPr>
              <w:t xml:space="preserve"> </w:t>
            </w:r>
            <w:r w:rsidR="00C96F18" w:rsidRPr="00C4128B">
              <w:rPr>
                <w:noProof/>
                <w:sz w:val="24"/>
                <w:szCs w:val="24"/>
              </w:rPr>
              <w:t> :</w:t>
            </w:r>
          </w:p>
          <w:p w14:paraId="31759D8D" w14:textId="1749DED5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Local : « Lyon »</w:t>
            </w:r>
            <w:r w:rsidR="000D7275" w:rsidRPr="00C4128B">
              <w:rPr>
                <w:noProof/>
                <w:sz w:val="24"/>
                <w:szCs w:val="24"/>
              </w:rPr>
              <w:t xml:space="preserve"> </w:t>
            </w:r>
            <w:r w:rsidR="007B2520" w:rsidRPr="00C4128B">
              <w:rPr>
                <w:noProof/>
                <w:sz w:val="24"/>
                <w:szCs w:val="24"/>
              </w:rPr>
              <w:t>(</w:t>
            </w:r>
            <w:r w:rsidR="000D7275" w:rsidRPr="00C4128B">
              <w:rPr>
                <w:noProof/>
                <w:sz w:val="24"/>
                <w:szCs w:val="24"/>
              </w:rPr>
              <w:t>très important à mettre en avant</w:t>
            </w:r>
            <w:r w:rsidR="00171503">
              <w:rPr>
                <w:noProof/>
                <w:sz w:val="24"/>
                <w:szCs w:val="24"/>
              </w:rPr>
              <w:t xml:space="preserve"> et à répéter</w:t>
            </w:r>
            <w:r w:rsidR="007B2520" w:rsidRPr="00C4128B">
              <w:rPr>
                <w:noProof/>
                <w:sz w:val="24"/>
                <w:szCs w:val="24"/>
              </w:rPr>
              <w:t>)</w:t>
            </w:r>
          </w:p>
          <w:p w14:paraId="663F28F0" w14:textId="42B22487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Généraliste : « </w:t>
            </w:r>
            <w:r w:rsidR="00D209A7">
              <w:rPr>
                <w:noProof/>
                <w:sz w:val="24"/>
                <w:szCs w:val="24"/>
              </w:rPr>
              <w:t>agence</w:t>
            </w:r>
            <w:r w:rsidRPr="00C4128B">
              <w:rPr>
                <w:noProof/>
                <w:sz w:val="24"/>
                <w:szCs w:val="24"/>
              </w:rPr>
              <w:t> » , « webdesign »</w:t>
            </w:r>
            <w:r w:rsidR="00214668" w:rsidRPr="00C4128B">
              <w:rPr>
                <w:noProof/>
                <w:sz w:val="24"/>
                <w:szCs w:val="24"/>
              </w:rPr>
              <w:t xml:space="preserve"> </w:t>
            </w:r>
            <w:r w:rsidR="00171503">
              <w:rPr>
                <w:noProof/>
                <w:sz w:val="24"/>
                <w:szCs w:val="24"/>
              </w:rPr>
              <w:t>(synonymes à développer tel qu’ « e</w:t>
            </w:r>
            <w:r w:rsidR="00D209A7">
              <w:rPr>
                <w:noProof/>
                <w:sz w:val="24"/>
                <w:szCs w:val="24"/>
              </w:rPr>
              <w:t>ntreprise</w:t>
            </w:r>
            <w:r w:rsidR="00171503">
              <w:rPr>
                <w:noProof/>
                <w:sz w:val="24"/>
                <w:szCs w:val="24"/>
              </w:rPr>
              <w:t> », « sites web », « création », « développement »</w:t>
            </w:r>
          </w:p>
          <w:p w14:paraId="23CA2AD4" w14:textId="39C02544" w:rsidR="00567196" w:rsidRPr="00C4128B" w:rsidRDefault="00C96F18" w:rsidP="00567196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De marque : </w:t>
            </w:r>
            <w:r w:rsidR="004C0ACA" w:rsidRPr="00C4128B">
              <w:rPr>
                <w:noProof/>
                <w:sz w:val="24"/>
                <w:szCs w:val="24"/>
              </w:rPr>
              <w:t>« La Panthère</w:t>
            </w:r>
            <w:r w:rsidR="003E498F" w:rsidRPr="00C4128B">
              <w:rPr>
                <w:noProof/>
                <w:sz w:val="24"/>
                <w:szCs w:val="24"/>
              </w:rPr>
              <w:t> »</w:t>
            </w:r>
          </w:p>
          <w:p w14:paraId="661B8832" w14:textId="77777777" w:rsidR="007B2520" w:rsidRDefault="00567196" w:rsidP="00567196">
            <w:pPr>
              <w:pStyle w:val="Texte"/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 xml:space="preserve">    </w:t>
            </w:r>
          </w:p>
          <w:p w14:paraId="0CAA364A" w14:textId="310A34E9" w:rsidR="006834E5" w:rsidRDefault="006834E5" w:rsidP="00567196">
            <w:pPr>
              <w:pStyle w:val="Texte"/>
              <w:rPr>
                <w:szCs w:val="26"/>
                <w:u w:val="single"/>
              </w:rPr>
            </w:pPr>
          </w:p>
          <w:p w14:paraId="6F9C92C0" w14:textId="64B6D439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54F86DF1" w14:textId="599E8B38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324FC6ED" w14:textId="77777777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17F0D7F2" w14:textId="592002E8" w:rsidR="00567196" w:rsidRPr="00C4128B" w:rsidRDefault="00AD7AA8" w:rsidP="00567196">
            <w:pPr>
              <w:pStyle w:val="Texte"/>
              <w:rPr>
                <w:szCs w:val="26"/>
                <w:u w:val="single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1" locked="0" layoutInCell="1" allowOverlap="1" wp14:anchorId="1C113D55" wp14:editId="2DEBFD10">
                      <wp:simplePos x="0" y="0"/>
                      <wp:positionH relativeFrom="column">
                        <wp:posOffset>-415925</wp:posOffset>
                      </wp:positionH>
                      <wp:positionV relativeFrom="paragraph">
                        <wp:posOffset>-219075</wp:posOffset>
                      </wp:positionV>
                      <wp:extent cx="6758940" cy="9121140"/>
                      <wp:effectExtent l="0" t="0" r="22860" b="2286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121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578E2C" id="Rectangle 10" o:spid="_x0000_s1026" style="position:absolute;margin-left:-32.75pt;margin-top:-17.25pt;width:532.2pt;height:718.2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  <w:r w:rsidR="00567196" w:rsidRPr="00C4128B">
              <w:rPr>
                <w:szCs w:val="26"/>
                <w:u w:val="single"/>
              </w:rPr>
              <w:t>Machine à contenu</w:t>
            </w:r>
          </w:p>
          <w:p w14:paraId="45AEBB9E" w14:textId="2684344B" w:rsidR="00567196" w:rsidRPr="00C4128B" w:rsidRDefault="00567196" w:rsidP="00567196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4459D2B9" w14:textId="79F1A3B4" w:rsidR="00567196" w:rsidRPr="00C4128B" w:rsidRDefault="00567196" w:rsidP="00A11A40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Google privilégie les sites mis à jour régulièrement.</w:t>
            </w:r>
            <w:r w:rsidR="00A11A40" w:rsidRPr="00C4128B">
              <w:rPr>
                <w:sz w:val="24"/>
                <w:szCs w:val="24"/>
              </w:rPr>
              <w:t xml:space="preserve"> De plus, l</w:t>
            </w:r>
            <w:r w:rsidRPr="00C4128B">
              <w:rPr>
                <w:noProof/>
                <w:sz w:val="24"/>
                <w:szCs w:val="24"/>
              </w:rPr>
              <w:t>es visiteurs seront aussi plus rassurés et plus enclin à visiter les autres pages du site.</w:t>
            </w:r>
          </w:p>
          <w:p w14:paraId="5909039F" w14:textId="1E510BA6" w:rsidR="00A11A40" w:rsidRPr="00C4128B" w:rsidRDefault="00A11A40" w:rsidP="00A11A40">
            <w:pPr>
              <w:pStyle w:val="Texte"/>
              <w:rPr>
                <w:noProof/>
                <w:sz w:val="24"/>
                <w:szCs w:val="24"/>
              </w:rPr>
            </w:pPr>
          </w:p>
          <w:p w14:paraId="3E97282A" w14:textId="7D54D733" w:rsidR="003E498F" w:rsidRPr="00C4128B" w:rsidRDefault="00A11A40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Créer une rubrique « actualités » et y poster des avis positifs de clients, des projets réussis,</w:t>
            </w:r>
            <w:r w:rsidR="00A84447" w:rsidRPr="00C4128B">
              <w:rPr>
                <w:noProof/>
                <w:sz w:val="24"/>
                <w:szCs w:val="24"/>
              </w:rPr>
              <w:t xml:space="preserve"> des fiches recrutements,</w:t>
            </w:r>
            <w:r w:rsidRPr="00C4128B">
              <w:rPr>
                <w:noProof/>
                <w:sz w:val="24"/>
                <w:szCs w:val="24"/>
              </w:rPr>
              <w:t xml:space="preserve"> des articles, des posts</w:t>
            </w:r>
            <w:r w:rsidR="00A84447" w:rsidRPr="00C4128B">
              <w:rPr>
                <w:noProof/>
                <w:sz w:val="24"/>
                <w:szCs w:val="24"/>
              </w:rPr>
              <w:t>,</w:t>
            </w:r>
            <w:r w:rsidRPr="00C4128B">
              <w:rPr>
                <w:noProof/>
                <w:sz w:val="24"/>
                <w:szCs w:val="24"/>
              </w:rPr>
              <w:t>… =&gt; rendre notre page plus vivante</w:t>
            </w:r>
          </w:p>
          <w:p w14:paraId="0DCB1354" w14:textId="7C8D7074" w:rsidR="001A578D" w:rsidRPr="00C4128B" w:rsidRDefault="003E498F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 Attirer des sites externes à faire le lien vers notre site.</w:t>
            </w:r>
          </w:p>
          <w:p w14:paraId="4C51EAA3" w14:textId="466AF361" w:rsidR="004B5E56" w:rsidRPr="00C4128B" w:rsidRDefault="00A84447" w:rsidP="001A578D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Trouver des partenariats </w:t>
            </w:r>
            <w:r w:rsidR="001A578D" w:rsidRPr="00C4128B">
              <w:rPr>
                <w:noProof/>
                <w:sz w:val="24"/>
                <w:szCs w:val="24"/>
              </w:rPr>
              <w:t xml:space="preserve">plus </w:t>
            </w:r>
            <w:r w:rsidRPr="00C4128B">
              <w:rPr>
                <w:noProof/>
                <w:sz w:val="24"/>
                <w:szCs w:val="24"/>
              </w:rPr>
              <w:t>pertinents qui restreindront ainsi le taux de rebond</w:t>
            </w:r>
            <w:r w:rsidR="001A578D" w:rsidRPr="00C4128B">
              <w:rPr>
                <w:noProof/>
                <w:sz w:val="24"/>
                <w:szCs w:val="24"/>
              </w:rPr>
              <w:t>.</w:t>
            </w:r>
          </w:p>
          <w:p w14:paraId="742F1D95" w14:textId="4E8EC02F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511C430D" w14:textId="77777777" w:rsidR="006834E5" w:rsidRDefault="006834E5" w:rsidP="003E498F">
            <w:pPr>
              <w:pStyle w:val="Texte"/>
              <w:rPr>
                <w:noProof/>
                <w:szCs w:val="26"/>
                <w:u w:val="single"/>
              </w:rPr>
            </w:pPr>
          </w:p>
          <w:p w14:paraId="3E87EB2A" w14:textId="65D90185" w:rsidR="003E498F" w:rsidRPr="00C4128B" w:rsidRDefault="003E498F" w:rsidP="003E498F">
            <w:pPr>
              <w:pStyle w:val="Texte"/>
              <w:rPr>
                <w:noProof/>
                <w:szCs w:val="26"/>
                <w:u w:val="single"/>
              </w:rPr>
            </w:pPr>
            <w:r w:rsidRPr="00C4128B">
              <w:rPr>
                <w:noProof/>
                <w:szCs w:val="26"/>
                <w:u w:val="single"/>
              </w:rPr>
              <w:t>Surveiller l’évolution</w:t>
            </w:r>
          </w:p>
          <w:p w14:paraId="52B4EEB3" w14:textId="370B47A7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  <w:p w14:paraId="46C8B5FF" w14:textId="6CED44B7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SEO est un investissement à perdurer pour ne pas perdre sa place dans le classements. Les premiers résultats ne seront visibles qu’après au minimum trois mois d’effort.</w:t>
            </w:r>
          </w:p>
          <w:p w14:paraId="050BD6F7" w14:textId="7D5EDFF0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3A11BEC6" w14:textId="77777777" w:rsidR="004B5E56" w:rsidRPr="00A35A14" w:rsidRDefault="003E498F" w:rsidP="00AD054F">
            <w:pPr>
              <w:pStyle w:val="Texte"/>
              <w:numPr>
                <w:ilvl w:val="0"/>
                <w:numId w:val="13"/>
              </w:numPr>
              <w:rPr>
                <w:noProof/>
                <w:sz w:val="24"/>
                <w:szCs w:val="24"/>
                <w:u w:val="single"/>
              </w:rPr>
            </w:pPr>
            <w:r w:rsidRPr="00C4128B">
              <w:rPr>
                <w:noProof/>
                <w:sz w:val="24"/>
                <w:szCs w:val="24"/>
              </w:rPr>
              <w:t>Paramétrer Search Console et Google Analytics</w:t>
            </w:r>
            <w:r w:rsidR="00AD054F">
              <w:rPr>
                <w:noProof/>
                <w:sz w:val="24"/>
                <w:szCs w:val="24"/>
              </w:rPr>
              <w:t>.</w:t>
            </w:r>
          </w:p>
          <w:p w14:paraId="3AF98879" w14:textId="466792EC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A203075" w14:textId="18F1DAD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FE7E55" w14:textId="1DBA1BD1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3DE47E8" w14:textId="767D2BA6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E5A470B" w14:textId="3E0BF3C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25A424" w14:textId="464A603F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167EF70" w14:textId="0E1BFAE3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2E1A37F" w14:textId="1215399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8FBF41" w14:textId="7E61454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61CD8CBE" w14:textId="31A9D8BD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C6EAB30" w14:textId="14E2A1EB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B7A7E5" w14:textId="01C36DB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2030BD3D" w14:textId="4B09A799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67AEB7C" w14:textId="79F1C0D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5EE8F90" w14:textId="6C065FE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B99090A" w14:textId="48FC976E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D4A25CA" w14:textId="40986D28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2A068E8" w14:textId="4EE549C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D4CF5D1" w14:textId="1C7F438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94F058F" w14:textId="4795258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FCD7912" w14:textId="48AA76E3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E9FCA04" w14:textId="6315D65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7CCAE1B" w14:textId="65FEEC7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33A60E7" w14:textId="01A46519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AC72822" w14:textId="655B4EBB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AE851FB" w14:textId="7777777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FC78135" w14:textId="29AA2BB8" w:rsidR="00A35A14" w:rsidRPr="00AD054F" w:rsidRDefault="00A35A14" w:rsidP="00A35A14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</w:tc>
        <w:tc>
          <w:tcPr>
            <w:tcW w:w="1855" w:type="dxa"/>
            <w:vAlign w:val="bottom"/>
          </w:tcPr>
          <w:p w14:paraId="0CBE9F13" w14:textId="1993A405" w:rsidR="00211CE6" w:rsidRPr="00C0320D" w:rsidRDefault="00211CE6" w:rsidP="00C206FF">
            <w:pPr>
              <w:pStyle w:val="Lgendedelimage"/>
              <w:ind w:left="0"/>
              <w:jc w:val="both"/>
              <w:rPr>
                <w:noProof/>
              </w:rPr>
            </w:pPr>
          </w:p>
        </w:tc>
      </w:tr>
    </w:tbl>
    <w:p w14:paraId="67693625" w14:textId="7948169F" w:rsidR="00A35A14" w:rsidRDefault="00DA3799" w:rsidP="00A35A14">
      <w:pPr>
        <w:pStyle w:val="Titre5"/>
        <w:numPr>
          <w:ilvl w:val="0"/>
          <w:numId w:val="15"/>
        </w:num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4DDC5FE1" wp14:editId="746FF020">
                <wp:simplePos x="0" y="0"/>
                <wp:positionH relativeFrom="column">
                  <wp:posOffset>-423545</wp:posOffset>
                </wp:positionH>
                <wp:positionV relativeFrom="paragraph">
                  <wp:posOffset>-292100</wp:posOffset>
                </wp:positionV>
                <wp:extent cx="6758940" cy="92964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608E58" w14:textId="4EA5BC03" w:rsidR="00DA3799" w:rsidRDefault="00DA3799" w:rsidP="00DA3799">
                            <w:pPr>
                              <w:jc w:val="center"/>
                            </w:pPr>
                          </w:p>
                          <w:p w14:paraId="472AA644" w14:textId="4A395D1D" w:rsidR="00DA3799" w:rsidRDefault="00DA3799" w:rsidP="00DA3799">
                            <w:pPr>
                              <w:jc w:val="center"/>
                            </w:pPr>
                          </w:p>
                          <w:p w14:paraId="15B5F648" w14:textId="77777777" w:rsidR="00DA3799" w:rsidRDefault="00DA3799" w:rsidP="00DA37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C5FE1" id="Rectangle 11" o:spid="_x0000_s1026" style="position:absolute;left:0;text-align:left;margin-left:-33.35pt;margin-top:-23pt;width:532.2pt;height:732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" fillcolor="#fef9f5" strokeweight=".25pt">
                <v:stroke miterlimit="4"/>
                <v:textbox inset="3pt,3pt,3pt,3pt">
                  <w:txbxContent>
                    <w:p w14:paraId="2A608E58" w14:textId="4EA5BC03" w:rsidR="00DA3799" w:rsidRDefault="00DA3799" w:rsidP="00DA3799">
                      <w:pPr>
                        <w:jc w:val="center"/>
                      </w:pPr>
                    </w:p>
                    <w:p w14:paraId="472AA644" w14:textId="4A395D1D" w:rsidR="00DA3799" w:rsidRDefault="00DA3799" w:rsidP="00DA3799">
                      <w:pPr>
                        <w:jc w:val="center"/>
                      </w:pPr>
                    </w:p>
                    <w:p w14:paraId="15B5F648" w14:textId="77777777" w:rsidR="00DA3799" w:rsidRDefault="00DA3799" w:rsidP="00DA37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35A14">
        <w:rPr>
          <w:noProof/>
          <w:sz w:val="28"/>
          <w:szCs w:val="32"/>
        </w:rPr>
        <w:t>L’accessibilité</w:t>
      </w:r>
      <w:r w:rsidR="00A35A14" w:rsidRPr="00A35A14">
        <w:rPr>
          <w:noProof/>
        </w:rPr>
        <w:t xml:space="preserve"> </w:t>
      </w:r>
    </w:p>
    <w:p w14:paraId="3EE5CF1A" w14:textId="2487E918" w:rsidR="0097793F" w:rsidRPr="0097793F" w:rsidRDefault="0097793F" w:rsidP="0097793F"/>
    <w:p w14:paraId="2711F286" w14:textId="397C7FA2" w:rsidR="0097793F" w:rsidRPr="00DA3799" w:rsidRDefault="0097793F">
      <w:pPr>
        <w:rPr>
          <w:noProof/>
        </w:rPr>
      </w:pPr>
      <w:r w:rsidRPr="00DA3799">
        <w:rPr>
          <w:noProof/>
        </w:rPr>
        <w:t xml:space="preserve">Le W3C a élaboré </w:t>
      </w:r>
      <w:r w:rsidR="00B63230" w:rsidRPr="00DA3799">
        <w:rPr>
          <w:noProof/>
        </w:rPr>
        <w:t>des r</w:t>
      </w:r>
      <w:r w:rsidRPr="00DA3799">
        <w:rPr>
          <w:noProof/>
        </w:rPr>
        <w:t xml:space="preserve">ègles pour l'accessibilité des contenus web : le </w:t>
      </w:r>
      <w:r w:rsidRPr="00DA3799">
        <w:rPr>
          <w:b/>
          <w:bCs/>
          <w:noProof/>
        </w:rPr>
        <w:t>WCAG</w:t>
      </w:r>
      <w:r w:rsidRPr="00DA3799">
        <w:rPr>
          <w:noProof/>
        </w:rPr>
        <w:t xml:space="preserve"> 2.1 composé de</w:t>
      </w:r>
      <w:r w:rsidR="00213844" w:rsidRPr="00DA3799">
        <w:rPr>
          <w:noProof/>
        </w:rPr>
        <w:t xml:space="preserve"> 4</w:t>
      </w:r>
      <w:r w:rsidRPr="00DA3799">
        <w:rPr>
          <w:noProof/>
        </w:rPr>
        <w:t xml:space="preserve"> grands principes :</w:t>
      </w:r>
    </w:p>
    <w:p w14:paraId="2FE8018C" w14:textId="36413A54" w:rsidR="000359D1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Perceptible</w:t>
      </w:r>
    </w:p>
    <w:p w14:paraId="189B1767" w14:textId="24074357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Utilisable</w:t>
      </w:r>
    </w:p>
    <w:p w14:paraId="13D38364" w14:textId="0045F53C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Compréhensible</w:t>
      </w:r>
    </w:p>
    <w:p w14:paraId="5BA4BA0A" w14:textId="38CE9FA1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Robuste</w:t>
      </w:r>
    </w:p>
    <w:p w14:paraId="69CEAB1E" w14:textId="34D6BCD2" w:rsidR="0097793F" w:rsidRPr="00DA3799" w:rsidRDefault="0097793F" w:rsidP="0097793F">
      <w:pPr>
        <w:pStyle w:val="Paragraphedeliste"/>
        <w:rPr>
          <w:noProof/>
        </w:rPr>
      </w:pPr>
    </w:p>
    <w:p w14:paraId="15663790" w14:textId="4E5E045C" w:rsidR="0097793F" w:rsidRPr="00DA3799" w:rsidRDefault="00AD7AA8">
      <w:pPr>
        <w:rPr>
          <w:noProof/>
        </w:rPr>
      </w:pPr>
      <w:r w:rsidRPr="00C0320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F3337" wp14:editId="07DA1CA9">
                <wp:simplePos x="0" y="0"/>
                <wp:positionH relativeFrom="margin">
                  <wp:align>center</wp:align>
                </wp:positionH>
                <wp:positionV relativeFrom="paragraph">
                  <wp:posOffset>3246755</wp:posOffset>
                </wp:positionV>
                <wp:extent cx="5508345" cy="341630"/>
                <wp:effectExtent l="0" t="0" r="0" b="1270"/>
                <wp:wrapNone/>
                <wp:docPr id="16" name="Form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8345" cy="3416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0" y="21600"/>
                              </a:lnTo>
                              <a:lnTo>
                                <a:pt x="931" y="21600"/>
                              </a:lnTo>
                              <a:lnTo>
                                <a:pt x="931" y="11012"/>
                              </a:lnTo>
                              <a:lnTo>
                                <a:pt x="20669" y="11012"/>
                              </a:lnTo>
                              <a:lnTo>
                                <a:pt x="20669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AE396" id="Forme" o:spid="_x0000_s1026" alt="&quot;&quot;" style="position:absolute;margin-left:0;margin-top:255.65pt;width:433.75pt;height:26.9pt;rotation:18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" path="m,l,21600r931,l931,11012r19738,l20669,21600r931,l21600,,,xe" fillcolor="#e2b80f [3204]" stroked="f" strokeweight="1pt">
                <v:stroke miterlimit="4" joinstyle="miter"/>
                <v:path arrowok="t" o:extrusionok="f" o:connecttype="custom" o:connectlocs="2754173,170815;2754173,170815;2754173,170815;2754173,170815" o:connectangles="0,90,180,27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319097F" wp14:editId="1CDDC5EA">
                <wp:simplePos x="0" y="0"/>
                <wp:positionH relativeFrom="margin">
                  <wp:posOffset>-408305</wp:posOffset>
                </wp:positionH>
                <wp:positionV relativeFrom="paragraph">
                  <wp:posOffset>424815</wp:posOffset>
                </wp:positionV>
                <wp:extent cx="6736080" cy="3068955"/>
                <wp:effectExtent l="0" t="0" r="7620" b="0"/>
                <wp:wrapSquare wrapText="bothSides"/>
                <wp:docPr id="23" name="Groupe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3068955"/>
                          <a:chOff x="373381" y="176480"/>
                          <a:chExt cx="6759477" cy="3069424"/>
                        </a:xfrm>
                      </wpg:grpSpPr>
                      <pic:pic xmlns:pic="http://schemas.openxmlformats.org/drawingml/2006/picture">
                        <pic:nvPicPr>
                          <pic:cNvPr id="5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27" t="18797" r="1904" b="28092"/>
                          <a:stretch/>
                        </pic:blipFill>
                        <pic:spPr bwMode="auto">
                          <a:xfrm>
                            <a:off x="373381" y="176480"/>
                            <a:ext cx="6759477" cy="3029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7513" y="493773"/>
                            <a:ext cx="3344489" cy="2752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D89528" w14:textId="410FA90D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Revoir le choix de la police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ainsi que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les tailles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qu’il faut agrandir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pour plus de confort pour les yeux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 :</w:t>
                              </w:r>
                            </w:p>
                            <w:p w14:paraId="78DF0C53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cambria ou fira sans plutôt qu’helvetica car plus d’espacement et des apertures moins fermées.</w:t>
                              </w:r>
                            </w:p>
                            <w:p w14:paraId="1FE8C277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3F7921E0" w14:textId="77777777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Améliorer le contraste entre le fond et le choix de couleur de texte et icônes réseaux sociaux.</w:t>
                              </w:r>
                            </w:p>
                            <w:p w14:paraId="251575A1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434E6081" w14:textId="77777777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Modifier et animer la barre de navigation.</w:t>
                              </w:r>
                            </w:p>
                            <w:p w14:paraId="30D9057D" w14:textId="77777777" w:rsidR="00AD054F" w:rsidRPr="00A35A14" w:rsidRDefault="00AD054F" w:rsidP="00AD054F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47" t="18792" r="15552" b="72248"/>
                          <a:stretch/>
                        </pic:blipFill>
                        <pic:spPr bwMode="auto">
                          <a:xfrm>
                            <a:off x="5083358" y="2805425"/>
                            <a:ext cx="1373712" cy="35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11" t="60965" r="39883" b="29853"/>
                          <a:stretch/>
                        </pic:blipFill>
                        <pic:spPr bwMode="auto">
                          <a:xfrm>
                            <a:off x="791754" y="2489493"/>
                            <a:ext cx="2905760" cy="71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9097F" id="Groupe 23" o:spid="_x0000_s1027" style="position:absolute;margin-left:-32.15pt;margin-top:33.45pt;width:530.4pt;height:241.65pt;z-index:251692032;mso-position-horizontal-relative:margin;mso-width-relative:margin;mso-height-relative:margin" coordorigin="3733,1764" coordsize="67594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2A&#10;AnRnE2b8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">
                <v:shape id="Image 1" o:spid="_x0000_s1028" type="#_x0000_t75" style="position:absolute;left:3733;top:1764;width:67595;height:3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">
                  <v:imagedata r:id="rId16" o:title="" croptop="12319f" cropbottom="18410f" cropleft="20596f" cropright="124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6975;top:4937;width:33445;height:27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7DD89528" w14:textId="410FA90D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Revoir le choix de la police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ainsi que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les tailles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qu’il faut agrandir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pour plus de confort pour les yeux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 :</w:t>
                        </w:r>
                      </w:p>
                      <w:p w14:paraId="78DF0C53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cambria ou fira sans plutôt qu’helvetica car plus d’espacement et des apertures moins fermées.</w:t>
                        </w:r>
                      </w:p>
                      <w:p w14:paraId="1FE8C277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3F7921E0" w14:textId="77777777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Améliorer le contraste entre le fond et le choix de couleur de texte et icônes réseaux sociaux.</w:t>
                        </w:r>
                      </w:p>
                      <w:p w14:paraId="251575A1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434E6081" w14:textId="77777777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Modifier et animer la barre de navigation.</w:t>
                        </w:r>
                      </w:p>
                      <w:p w14:paraId="30D9057D" w14:textId="77777777" w:rsidR="00AD054F" w:rsidRPr="00A35A14" w:rsidRDefault="00AD054F" w:rsidP="00AD054F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Image 17" o:spid="_x0000_s1030" type="#_x0000_t75" style="position:absolute;left:50833;top:28054;width:13737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">
                  <v:imagedata r:id="rId17" o:title="" croptop="12316f" cropbottom="47348f" cropleft="42695f" cropright="10192f"/>
                </v:shape>
                <v:shape id="Image 20" o:spid="_x0000_s1031" type="#_x0000_t75" style="position:absolute;left:7917;top:24894;width:29058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">
                  <v:imagedata r:id="rId18" o:title="" croptop="39954f" cropbottom="19564f" cropleft="25697f" cropright="26138f"/>
                </v:shape>
                <w10:wrap type="square" anchorx="margin"/>
              </v:group>
            </w:pict>
          </mc:Fallback>
        </mc:AlternateContent>
      </w:r>
      <w:r w:rsidR="0097793F" w:rsidRPr="00DA3799">
        <w:rPr>
          <w:noProof/>
        </w:rPr>
        <w:t>Ci-dessous une capture écran de notre site actuel </w:t>
      </w:r>
      <w:r w:rsidR="006834E5" w:rsidRPr="00DA3799">
        <w:rPr>
          <w:noProof/>
        </w:rPr>
        <w:t>qui ne respecte pas ces 4 grands principes</w:t>
      </w:r>
      <w:r w:rsidR="0097793F" w:rsidRPr="00DA3799">
        <w:rPr>
          <w:noProof/>
        </w:rPr>
        <w:t>:</w:t>
      </w:r>
    </w:p>
    <w:p w14:paraId="0B4062A7" w14:textId="08EEDB41" w:rsidR="006834E5" w:rsidRPr="00DA3799" w:rsidRDefault="006834E5">
      <w:pPr>
        <w:rPr>
          <w:noProof/>
        </w:rPr>
      </w:pPr>
    </w:p>
    <w:p w14:paraId="2C184847" w14:textId="51B813D9" w:rsidR="00B63230" w:rsidRPr="00B63230" w:rsidRDefault="00B63230" w:rsidP="00B63230"/>
    <w:p w14:paraId="333A8C1C" w14:textId="65497F08" w:rsidR="00B63230" w:rsidRPr="00B63230" w:rsidRDefault="00B63230" w:rsidP="00B63230"/>
    <w:p w14:paraId="5F23C3B5" w14:textId="1FFEF6F0" w:rsidR="00B63230" w:rsidRPr="00B63230" w:rsidRDefault="00DA3799" w:rsidP="00DA3799">
      <w:pPr>
        <w:tabs>
          <w:tab w:val="left" w:pos="2160"/>
        </w:tabs>
      </w:pPr>
      <w:r>
        <w:tab/>
      </w:r>
    </w:p>
    <w:p w14:paraId="015C09DB" w14:textId="50DF25BF" w:rsidR="00B63230" w:rsidRPr="00B63230" w:rsidRDefault="00B63230" w:rsidP="00B63230"/>
    <w:p w14:paraId="7873FEF9" w14:textId="6F8A96BF" w:rsidR="00B63230" w:rsidRDefault="00B63230" w:rsidP="00B63230">
      <w:pPr>
        <w:tabs>
          <w:tab w:val="left" w:pos="1392"/>
        </w:tabs>
      </w:pPr>
      <w:r>
        <w:tab/>
      </w:r>
    </w:p>
    <w:p w14:paraId="32C60EE7" w14:textId="733694F3" w:rsidR="00B63230" w:rsidRDefault="00B63230" w:rsidP="00B63230">
      <w:pPr>
        <w:tabs>
          <w:tab w:val="left" w:pos="1392"/>
        </w:tabs>
      </w:pPr>
    </w:p>
    <w:p w14:paraId="0FFD10BD" w14:textId="3A354AB6" w:rsidR="00B63230" w:rsidRDefault="00B63230" w:rsidP="00B63230">
      <w:pPr>
        <w:tabs>
          <w:tab w:val="left" w:pos="1392"/>
        </w:tabs>
      </w:pPr>
    </w:p>
    <w:p w14:paraId="60876398" w14:textId="13541661" w:rsidR="00B63230" w:rsidRDefault="00DA3799" w:rsidP="00DA3799">
      <w:pPr>
        <w:tabs>
          <w:tab w:val="left" w:pos="1392"/>
        </w:tabs>
      </w:pPr>
      <w:r>
        <w:tab/>
      </w:r>
    </w:p>
    <w:p w14:paraId="5FCB20C5" w14:textId="0EB5118B" w:rsidR="00B63230" w:rsidRDefault="00B63230" w:rsidP="00B63230">
      <w:pPr>
        <w:tabs>
          <w:tab w:val="left" w:pos="1392"/>
        </w:tabs>
      </w:pPr>
    </w:p>
    <w:p w14:paraId="536EAB28" w14:textId="34C2608E" w:rsidR="00B63230" w:rsidRDefault="00DA3799" w:rsidP="00DA3799">
      <w:pPr>
        <w:tabs>
          <w:tab w:val="left" w:pos="2976"/>
        </w:tabs>
      </w:pPr>
      <w:r>
        <w:tab/>
      </w:r>
    </w:p>
    <w:p w14:paraId="081B49B4" w14:textId="19E741E7" w:rsidR="00B63230" w:rsidRDefault="00B63230" w:rsidP="00B63230">
      <w:pPr>
        <w:tabs>
          <w:tab w:val="left" w:pos="1392"/>
        </w:tabs>
      </w:pPr>
    </w:p>
    <w:p w14:paraId="57D807A5" w14:textId="15AA1EC9" w:rsidR="00B63230" w:rsidRDefault="00B63230" w:rsidP="00B63230">
      <w:pPr>
        <w:tabs>
          <w:tab w:val="left" w:pos="1392"/>
        </w:tabs>
      </w:pPr>
    </w:p>
    <w:p w14:paraId="3A6BB054" w14:textId="50585FE8" w:rsidR="00B63230" w:rsidRDefault="00B63230" w:rsidP="00B63230">
      <w:pPr>
        <w:tabs>
          <w:tab w:val="left" w:pos="1392"/>
        </w:tabs>
      </w:pPr>
    </w:p>
    <w:p w14:paraId="69641581" w14:textId="3F99E7FB" w:rsidR="00B63230" w:rsidRDefault="00B63230" w:rsidP="00B63230">
      <w:pPr>
        <w:tabs>
          <w:tab w:val="left" w:pos="1392"/>
        </w:tabs>
      </w:pPr>
    </w:p>
    <w:p w14:paraId="0E65542A" w14:textId="605A89C6" w:rsidR="00B63230" w:rsidRDefault="00B63230" w:rsidP="00B63230">
      <w:pPr>
        <w:tabs>
          <w:tab w:val="left" w:pos="1392"/>
        </w:tabs>
      </w:pPr>
    </w:p>
    <w:p w14:paraId="0C646BD1" w14:textId="0388E036" w:rsidR="00B63230" w:rsidRDefault="00B63230" w:rsidP="00B63230">
      <w:pPr>
        <w:tabs>
          <w:tab w:val="left" w:pos="1392"/>
        </w:tabs>
      </w:pPr>
    </w:p>
    <w:p w14:paraId="350E1C55" w14:textId="7961C2DD" w:rsidR="00B63230" w:rsidRDefault="00B63230" w:rsidP="00B63230">
      <w:pPr>
        <w:tabs>
          <w:tab w:val="left" w:pos="1392"/>
        </w:tabs>
      </w:pPr>
    </w:p>
    <w:p w14:paraId="5E38AAAF" w14:textId="77777777" w:rsidR="00DA3799" w:rsidRPr="00DA3799" w:rsidRDefault="00DA3799" w:rsidP="00DA3799">
      <w:pPr>
        <w:tabs>
          <w:tab w:val="left" w:pos="1392"/>
        </w:tabs>
        <w:ind w:left="360"/>
        <w:rPr>
          <w:b/>
          <w:noProof/>
          <w:color w:val="E2B80F" w:themeColor="accent1"/>
          <w:sz w:val="28"/>
          <w:szCs w:val="32"/>
        </w:rPr>
      </w:pPr>
    </w:p>
    <w:p w14:paraId="367D9E42" w14:textId="146E2873" w:rsidR="00B63230" w:rsidRPr="00B63230" w:rsidRDefault="005731B8" w:rsidP="00B63230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9BECDC8" wp14:editId="69C4E37F">
            <wp:simplePos x="0" y="0"/>
            <wp:positionH relativeFrom="column">
              <wp:posOffset>3546475</wp:posOffset>
            </wp:positionH>
            <wp:positionV relativeFrom="paragraph">
              <wp:posOffset>53340</wp:posOffset>
            </wp:positionV>
            <wp:extent cx="1973580" cy="1633855"/>
            <wp:effectExtent l="0" t="0" r="7620" b="4445"/>
            <wp:wrapSquare wrapText="bothSides"/>
            <wp:docPr id="7" name="Image 7" descr="Baromètre numérique 2019 : les usages sur applications de plus en plus répan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aromètre numérique 2019 : les usages sur applications de plus en plus répandus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07"/>
                    <a:stretch/>
                  </pic:blipFill>
                  <pic:spPr bwMode="auto">
                    <a:xfrm>
                      <a:off x="0" y="0"/>
                      <a:ext cx="197358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5EF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AFDC929" wp14:editId="2EBA9314">
                <wp:simplePos x="0" y="0"/>
                <wp:positionH relativeFrom="margin">
                  <wp:align>center</wp:align>
                </wp:positionH>
                <wp:positionV relativeFrom="paragraph">
                  <wp:posOffset>-297815</wp:posOffset>
                </wp:positionV>
                <wp:extent cx="6758940" cy="9296400"/>
                <wp:effectExtent l="0" t="0" r="2286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40D694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2074ADA1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3735C65E" w14:textId="77777777" w:rsidR="009735EF" w:rsidRDefault="009735EF" w:rsidP="009735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DC929" id="Rectangle 12" o:spid="_x0000_s1032" style="position:absolute;left:0;text-align:left;margin-left:0;margin-top:-23.45pt;width:532.2pt;height:732pt;z-index:-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" fillcolor="#fef9f5" strokeweight=".25pt">
                <v:stroke miterlimit="4"/>
                <v:textbox inset="3pt,3pt,3pt,3pt">
                  <w:txbxContent>
                    <w:p w14:paraId="2640D694" w14:textId="77777777" w:rsidR="009735EF" w:rsidRDefault="009735EF" w:rsidP="009735EF">
                      <w:pPr>
                        <w:jc w:val="center"/>
                      </w:pPr>
                    </w:p>
                    <w:p w14:paraId="2074ADA1" w14:textId="77777777" w:rsidR="009735EF" w:rsidRDefault="009735EF" w:rsidP="009735EF">
                      <w:pPr>
                        <w:jc w:val="center"/>
                      </w:pPr>
                    </w:p>
                    <w:p w14:paraId="3735C65E" w14:textId="77777777" w:rsidR="009735EF" w:rsidRDefault="009735EF" w:rsidP="009735E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63230" w:rsidRPr="00B63230">
        <w:rPr>
          <w:b/>
          <w:noProof/>
          <w:color w:val="E2B80F" w:themeColor="accent1"/>
          <w:sz w:val="28"/>
          <w:szCs w:val="32"/>
        </w:rPr>
        <w:t xml:space="preserve">Le Responsive </w:t>
      </w:r>
    </w:p>
    <w:p w14:paraId="2A16D80A" w14:textId="037AADE7" w:rsidR="00B63230" w:rsidRPr="00B63230" w:rsidRDefault="00B63230" w:rsidP="00A66D5D">
      <w:pPr>
        <w:jc w:val="right"/>
      </w:pPr>
    </w:p>
    <w:p w14:paraId="6023FC6D" w14:textId="102BD244" w:rsidR="00A66D5D" w:rsidRDefault="00A66D5D" w:rsidP="005731B8">
      <w:pPr>
        <w:jc w:val="right"/>
      </w:pPr>
      <w:r>
        <w:t>Suite à une étude menée en 2019, lorsque nous avons un site internet, il est aujourd’hui indispensable d’avoir :</w:t>
      </w:r>
    </w:p>
    <w:p w14:paraId="26F9D343" w14:textId="71A00434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une application mobile</w:t>
      </w:r>
    </w:p>
    <w:p w14:paraId="5C6B4963" w14:textId="2BC60241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 site 100% responsive</w:t>
      </w:r>
    </w:p>
    <w:p w14:paraId="33FFABE2" w14:textId="29B2508A" w:rsidR="00A66D5D" w:rsidRDefault="00A66D5D" w:rsidP="00A66D5D"/>
    <w:p w14:paraId="36B02643" w14:textId="3265B2C0" w:rsidR="00B63230" w:rsidRPr="00B63230" w:rsidRDefault="00B63230" w:rsidP="00B63230"/>
    <w:p w14:paraId="30056FF6" w14:textId="5835857F" w:rsidR="00B63230" w:rsidRPr="00B63230" w:rsidRDefault="00B86338" w:rsidP="00B63230">
      <w:r>
        <w:rPr>
          <w:noProof/>
        </w:rPr>
        <w:drawing>
          <wp:anchor distT="0" distB="0" distL="114300" distR="114300" simplePos="0" relativeHeight="251697152" behindDoc="0" locked="0" layoutInCell="1" allowOverlap="1" wp14:anchorId="2131FC9A" wp14:editId="77B2E126">
            <wp:simplePos x="0" y="0"/>
            <wp:positionH relativeFrom="column">
              <wp:posOffset>-172085</wp:posOffset>
            </wp:positionH>
            <wp:positionV relativeFrom="paragraph">
              <wp:posOffset>142240</wp:posOffset>
            </wp:positionV>
            <wp:extent cx="3322320" cy="3596005"/>
            <wp:effectExtent l="0" t="0" r="0" b="444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3" t="19120" r="42894" b="12140"/>
                    <a:stretch/>
                  </pic:blipFill>
                  <pic:spPr bwMode="auto">
                    <a:xfrm>
                      <a:off x="0" y="0"/>
                      <a:ext cx="3322320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27040" w14:textId="2958D2B6" w:rsidR="00B63230" w:rsidRPr="00B63230" w:rsidRDefault="00B63230" w:rsidP="00B63230"/>
    <w:p w14:paraId="2531E2B6" w14:textId="32D25AB4" w:rsidR="00B63230" w:rsidRPr="00B63230" w:rsidRDefault="00B63230" w:rsidP="00B63230"/>
    <w:p w14:paraId="0FDCA64A" w14:textId="183B8FA5" w:rsidR="00B63230" w:rsidRPr="00B63230" w:rsidRDefault="00B63230" w:rsidP="00B63230"/>
    <w:p w14:paraId="60589EDB" w14:textId="436327C3" w:rsidR="005731B8" w:rsidRDefault="005731B8" w:rsidP="005731B8">
      <w:pPr>
        <w:jc w:val="both"/>
      </w:pPr>
      <w:r>
        <w:t>Notre site est globalement responsive.</w:t>
      </w:r>
      <w:r>
        <w:br/>
        <w:t>La barre de navigation a par exemple été modifiée pour une version plus adaptée aux petits écrans.</w:t>
      </w:r>
    </w:p>
    <w:p w14:paraId="2DE965B8" w14:textId="0C253B45" w:rsidR="00B63230" w:rsidRPr="00B63230" w:rsidRDefault="005731B8" w:rsidP="005731B8">
      <w:r>
        <w:rPr>
          <w:noProof/>
        </w:rPr>
        <w:drawing>
          <wp:anchor distT="0" distB="0" distL="114300" distR="114300" simplePos="0" relativeHeight="251707392" behindDoc="0" locked="0" layoutInCell="1" allowOverlap="1" wp14:anchorId="1EF84FE2" wp14:editId="76C3007C">
            <wp:simplePos x="0" y="0"/>
            <wp:positionH relativeFrom="column">
              <wp:posOffset>2838422</wp:posOffset>
            </wp:positionH>
            <wp:positionV relativeFrom="paragraph">
              <wp:posOffset>1294764</wp:posOffset>
            </wp:positionV>
            <wp:extent cx="632460" cy="632460"/>
            <wp:effectExtent l="0" t="38100" r="0" b="15240"/>
            <wp:wrapSquare wrapText="bothSides"/>
            <wp:docPr id="13" name="Graphique 13" descr="Ligne fléchée : faire pivoter à droit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que 13" descr="Ligne fléchée : faire pivoter à droite avec un remplissage uni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370799"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211F273" wp14:editId="69DEB8B6">
                <wp:simplePos x="0" y="0"/>
                <wp:positionH relativeFrom="column">
                  <wp:posOffset>3195955</wp:posOffset>
                </wp:positionH>
                <wp:positionV relativeFrom="paragraph">
                  <wp:posOffset>475615</wp:posOffset>
                </wp:positionV>
                <wp:extent cx="2575560" cy="777240"/>
                <wp:effectExtent l="19050" t="19050" r="1524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777240"/>
                        </a:xfrm>
                        <a:prstGeom prst="rect">
                          <a:avLst/>
                        </a:prstGeom>
                        <a:noFill/>
                        <a:ln w="28575"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B71CF" w14:textId="34AF1AD8" w:rsidR="009735EF" w:rsidRDefault="009735EF" w:rsidP="005731B8">
                            <w:pPr>
                              <w:jc w:val="both"/>
                            </w:pPr>
                            <w:r>
                              <w:t xml:space="preserve">Il s’agit d’une image à remplacer par du texte brut </w:t>
                            </w:r>
                            <w:r w:rsidR="005731B8">
                              <w:t xml:space="preserve">et </w:t>
                            </w:r>
                            <w:r>
                              <w:t xml:space="preserve">à adapter en appliquant une largeur en %.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F273" id="Zone de texte 2" o:spid="_x0000_s1033" type="#_x0000_t202" style="position:absolute;margin-left:251.65pt;margin-top:37.45pt;width:202.8pt;height:61.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" filled="f" strokecolor="#e2b80f [3204]" strokeweight="2.25pt">
                <v:textbox>
                  <w:txbxContent>
                    <w:p w14:paraId="476B71CF" w14:textId="34AF1AD8" w:rsidR="009735EF" w:rsidRDefault="009735EF" w:rsidP="005731B8">
                      <w:pPr>
                        <w:jc w:val="both"/>
                      </w:pPr>
                      <w:r>
                        <w:t xml:space="preserve">Il s’agit d’une image à remplacer par du texte brut </w:t>
                      </w:r>
                      <w:r w:rsidR="005731B8">
                        <w:t xml:space="preserve">et </w:t>
                      </w:r>
                      <w:r>
                        <w:t xml:space="preserve">à adapter en appliquant une largeur en %.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Quelques modifications seront cependant à apporter :</w:t>
      </w:r>
    </w:p>
    <w:p w14:paraId="2C907833" w14:textId="5DB537A9" w:rsidR="00B63230" w:rsidRPr="00B63230" w:rsidRDefault="00B63230" w:rsidP="005731B8">
      <w:pPr>
        <w:jc w:val="both"/>
      </w:pPr>
    </w:p>
    <w:p w14:paraId="296C6FA7" w14:textId="0BFDB35F" w:rsidR="00B63230" w:rsidRPr="00B63230" w:rsidRDefault="00B63230" w:rsidP="00B63230"/>
    <w:p w14:paraId="77594C06" w14:textId="62C5C4DF" w:rsidR="00B63230" w:rsidRPr="00B63230" w:rsidRDefault="00B63230" w:rsidP="00B63230"/>
    <w:p w14:paraId="5345D536" w14:textId="40FB4B1A" w:rsidR="00B63230" w:rsidRPr="00B63230" w:rsidRDefault="00B63230" w:rsidP="00B63230"/>
    <w:p w14:paraId="6C5818D9" w14:textId="3D8208C7" w:rsidR="00B63230" w:rsidRPr="00B63230" w:rsidRDefault="00B63230" w:rsidP="00B63230"/>
    <w:p w14:paraId="3F3B33D0" w14:textId="1162C0AF" w:rsidR="00B63230" w:rsidRPr="00B63230" w:rsidRDefault="00B63230" w:rsidP="00B63230"/>
    <w:p w14:paraId="694AC4FA" w14:textId="5A0CA4C4" w:rsidR="00B63230" w:rsidRPr="00B63230" w:rsidRDefault="00B63230" w:rsidP="00B63230"/>
    <w:p w14:paraId="11D1553F" w14:textId="254C5DD0" w:rsidR="00B63230" w:rsidRPr="00B63230" w:rsidRDefault="00B63230" w:rsidP="00B63230"/>
    <w:p w14:paraId="406DFA9E" w14:textId="3FB0D0F9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 w:rsidRPr="00AD7AA8">
        <w:rPr>
          <w:b/>
          <w:noProof/>
          <w:color w:val="E2B80F" w:themeColor="accent1"/>
          <w:sz w:val="28"/>
          <w:szCs w:val="32"/>
        </w:rPr>
        <w:tab/>
      </w:r>
    </w:p>
    <w:p w14:paraId="30EBAF5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60C2AAB1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BD638C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420AE1A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BFC2AD2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A36921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F43A1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97F8EF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9AE3124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AAAF46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09DAE0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DB94B57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269318BD" w14:textId="12925CF8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4055EDA" wp14:editId="1C7509AE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2544B21" w14:textId="0EFAB5AD" w:rsidR="00AD7AA8" w:rsidRDefault="00AD7AA8" w:rsidP="00AD7AA8">
                            <w:pPr>
                              <w:jc w:val="center"/>
                            </w:pPr>
                          </w:p>
                          <w:p w14:paraId="56D309B4" w14:textId="73324DA2" w:rsidR="00AD7AA8" w:rsidRDefault="00AD7AA8" w:rsidP="00AD7AA8">
                            <w:pPr>
                              <w:jc w:val="center"/>
                            </w:pPr>
                          </w:p>
                          <w:p w14:paraId="6BD942AD" w14:textId="77777777" w:rsidR="00E2482F" w:rsidRDefault="00E2482F" w:rsidP="00AD7A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55EDA" id="Rectangle 15" o:spid="_x0000_s1034" style="position:absolute;left:0;text-align:left;margin-left:0;margin-top:-10.25pt;width:532.2pt;height:722.4pt;z-index:-251607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4fm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YhTvI0na1vsV0DA&#10;tuTzji8V4nzPfFgxQLYNaZwg4REXqS0+p+12lJQWfr93HvWRBHhLSY3szan/tWUgKNHfDdJjNBkO&#10;It37AvSFdV8w2+rWYpthIphd2nYOIOgkoi8JtnrBYbOIkVFmhmP8nPIAB+E2tE+I44qLxSKpIc0d&#10;C/fmyfEYIOIYu+y5eWHgOmIE5NSDPbCdTd/wo9WNlsYutsFKlchzwrZrNhwRiSDdOIszqC8nrdPQ&#10;nf8B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Acz4fm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62544B21" w14:textId="0EFAB5AD" w:rsidR="00AD7AA8" w:rsidRDefault="00AD7AA8" w:rsidP="00AD7AA8">
                      <w:pPr>
                        <w:jc w:val="center"/>
                      </w:pPr>
                    </w:p>
                    <w:p w14:paraId="56D309B4" w14:textId="73324DA2" w:rsidR="00AD7AA8" w:rsidRDefault="00AD7AA8" w:rsidP="00AD7AA8">
                      <w:pPr>
                        <w:jc w:val="center"/>
                      </w:pPr>
                    </w:p>
                    <w:p w14:paraId="6BD942AD" w14:textId="77777777" w:rsidR="00E2482F" w:rsidRDefault="00E2482F" w:rsidP="00AD7AA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EB3CE9" w14:textId="6E82AFB7" w:rsidR="00AD7AA8" w:rsidRPr="00B63230" w:rsidRDefault="00AD7AA8" w:rsidP="00AD7AA8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b/>
          <w:noProof/>
          <w:color w:val="E2B80F" w:themeColor="accent1"/>
          <w:sz w:val="28"/>
          <w:szCs w:val="32"/>
        </w:rPr>
        <w:t>La vitesse de chargement</w:t>
      </w:r>
      <w:r w:rsidRPr="00B63230">
        <w:rPr>
          <w:b/>
          <w:noProof/>
          <w:color w:val="E2B80F" w:themeColor="accent1"/>
          <w:sz w:val="28"/>
          <w:szCs w:val="32"/>
        </w:rPr>
        <w:t xml:space="preserve"> </w:t>
      </w:r>
    </w:p>
    <w:p w14:paraId="5447F5ED" w14:textId="17765AA4" w:rsidR="00AD7AA8" w:rsidRDefault="00AD7AA8" w:rsidP="00AD7AA8">
      <w:pPr>
        <w:rPr>
          <w:u w:val="single"/>
        </w:rPr>
      </w:pPr>
    </w:p>
    <w:p w14:paraId="67B2709F" w14:textId="2F7271D3" w:rsidR="00AD7AA8" w:rsidRPr="00C4128B" w:rsidRDefault="004914E8" w:rsidP="00AD7AA8">
      <w:pPr>
        <w:pStyle w:val="Paragraphedeliste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A7EFEB2" wp14:editId="611030F8">
            <wp:simplePos x="0" y="0"/>
            <wp:positionH relativeFrom="column">
              <wp:posOffset>201295</wp:posOffset>
            </wp:positionH>
            <wp:positionV relativeFrom="paragraph">
              <wp:posOffset>286385</wp:posOffset>
            </wp:positionV>
            <wp:extent cx="5417820" cy="3947160"/>
            <wp:effectExtent l="0" t="0" r="0" b="0"/>
            <wp:wrapSquare wrapText="bothSides"/>
            <wp:docPr id="25" name="Image 25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moniteur&#10;&#10;Description générée automatiquement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7" r="53234" b="26109"/>
                    <a:stretch/>
                  </pic:blipFill>
                  <pic:spPr bwMode="auto">
                    <a:xfrm>
                      <a:off x="0" y="0"/>
                      <a:ext cx="541782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AA8" w:rsidRPr="00C4128B">
        <w:t xml:space="preserve">Utiliser </w:t>
      </w:r>
      <w:proofErr w:type="spellStart"/>
      <w:r w:rsidR="00260333">
        <w:t>lighthouse</w:t>
      </w:r>
      <w:proofErr w:type="spellEnd"/>
      <w:r>
        <w:t xml:space="preserve"> pour faire un premier contrôle</w:t>
      </w:r>
    </w:p>
    <w:p w14:paraId="634C59FA" w14:textId="77777777" w:rsidR="004914E8" w:rsidRDefault="004914E8" w:rsidP="004914E8">
      <w:pPr>
        <w:pStyle w:val="Paragraphedeliste"/>
      </w:pPr>
    </w:p>
    <w:p w14:paraId="112400B4" w14:textId="21498EA0" w:rsidR="0013057B" w:rsidRDefault="0013057B" w:rsidP="0013057B"/>
    <w:p w14:paraId="1DF162C6" w14:textId="506706D1" w:rsidR="0013057B" w:rsidRDefault="0013057B" w:rsidP="0013057B"/>
    <w:p w14:paraId="1B7D654E" w14:textId="34A431F6" w:rsidR="0013057B" w:rsidRDefault="0013057B" w:rsidP="0013057B"/>
    <w:p w14:paraId="1A1D6EEE" w14:textId="76355BA7" w:rsidR="0013057B" w:rsidRDefault="0013057B" w:rsidP="0013057B"/>
    <w:p w14:paraId="780A0289" w14:textId="33103F20" w:rsidR="0013057B" w:rsidRDefault="0013057B" w:rsidP="0013057B"/>
    <w:p w14:paraId="1152841F" w14:textId="25A35668" w:rsidR="0013057B" w:rsidRDefault="0013057B" w:rsidP="0013057B"/>
    <w:p w14:paraId="06368FA7" w14:textId="7631B229" w:rsidR="0013057B" w:rsidRDefault="0013057B" w:rsidP="0013057B"/>
    <w:p w14:paraId="6B8CCD72" w14:textId="13B286AD" w:rsidR="0013057B" w:rsidRDefault="0013057B" w:rsidP="0013057B"/>
    <w:p w14:paraId="42E562DB" w14:textId="750E3463" w:rsidR="0013057B" w:rsidRDefault="0013057B" w:rsidP="0013057B"/>
    <w:p w14:paraId="3CFCA916" w14:textId="43EF72DB" w:rsidR="0013057B" w:rsidRDefault="0013057B" w:rsidP="0013057B"/>
    <w:p w14:paraId="5416086F" w14:textId="6C4E7219" w:rsidR="0013057B" w:rsidRDefault="0013057B" w:rsidP="0013057B"/>
    <w:p w14:paraId="187C18E1" w14:textId="6BD32383" w:rsidR="0013057B" w:rsidRDefault="0013057B" w:rsidP="0013057B"/>
    <w:p w14:paraId="1E064623" w14:textId="71BD75C4" w:rsidR="0013057B" w:rsidRDefault="0013057B" w:rsidP="0013057B"/>
    <w:p w14:paraId="0C5BE43B" w14:textId="3C4F6102" w:rsidR="0013057B" w:rsidRDefault="0013057B" w:rsidP="0013057B"/>
    <w:p w14:paraId="4C495EB2" w14:textId="35C2ABC1" w:rsidR="0013057B" w:rsidRDefault="0013057B" w:rsidP="0013057B"/>
    <w:p w14:paraId="0843E3D5" w14:textId="2F881841" w:rsidR="0013057B" w:rsidRDefault="0013057B" w:rsidP="0013057B"/>
    <w:p w14:paraId="13174018" w14:textId="7E02A152" w:rsidR="0013057B" w:rsidRDefault="0013057B" w:rsidP="0013057B"/>
    <w:p w14:paraId="45F3C75E" w14:textId="34342F4D" w:rsidR="0013057B" w:rsidRDefault="0013057B" w:rsidP="0013057B"/>
    <w:p w14:paraId="510761C2" w14:textId="233E1F94" w:rsidR="0013057B" w:rsidRDefault="0013057B" w:rsidP="0013057B"/>
    <w:p w14:paraId="214E2AEA" w14:textId="77777777" w:rsidR="0013057B" w:rsidRDefault="0013057B" w:rsidP="0013057B"/>
    <w:p w14:paraId="2D3BA407" w14:textId="77777777" w:rsidR="0013057B" w:rsidRDefault="0013057B" w:rsidP="0013057B">
      <w:pPr>
        <w:pStyle w:val="Paragraphedeliste"/>
      </w:pPr>
    </w:p>
    <w:p w14:paraId="33882159" w14:textId="60ADE5EB" w:rsidR="00775EF6" w:rsidRPr="00C4128B" w:rsidRDefault="0013057B" w:rsidP="0013057B">
      <w:pPr>
        <w:pStyle w:val="Paragraphedeliste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ED86DAD" wp14:editId="615FFF8D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04B93A0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E6B321E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16EB6A9" w14:textId="77777777" w:rsidR="0013057B" w:rsidRDefault="0013057B" w:rsidP="001305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86DAD" id="Rectangle 22" o:spid="_x0000_s1035" style="position:absolute;left:0;text-align:left;margin-left:0;margin-top:-10.25pt;width:532.2pt;height:722.4pt;z-index:-251602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E+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TlNzxVP1rbYr4CA&#10;bcnnHV8qxPme+bBigGwb0jhBwiMuUlt8TtvtKCkt/H7vPOojCfCWkhrZm1P/a8tAUKK/G6THaDIc&#10;RLr3BegL675gttWtxTbDRDC7tO0cQNBJRF8SbPWCw2YRI6PMDMf4OeUBDsJtaJ8QxxUXi0VSQ5o7&#10;Fu7Nk+MxQMQxdtlz88LAdcQIyKkHe2A7m77hR6sbLY1dbIOVKpHnhG3XbDgiEkG6cRZnUF9OWqeh&#10;O/8D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DMlME+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504B93A0" w14:textId="77777777" w:rsidR="0013057B" w:rsidRDefault="0013057B" w:rsidP="0013057B">
                      <w:pPr>
                        <w:jc w:val="center"/>
                      </w:pPr>
                    </w:p>
                    <w:p w14:paraId="7E6B321E" w14:textId="77777777" w:rsidR="0013057B" w:rsidRDefault="0013057B" w:rsidP="0013057B">
                      <w:pPr>
                        <w:jc w:val="center"/>
                      </w:pPr>
                    </w:p>
                    <w:p w14:paraId="716EB6A9" w14:textId="77777777" w:rsidR="0013057B" w:rsidRDefault="0013057B" w:rsidP="0013057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D7AA8" w:rsidRPr="00C4128B">
        <w:t xml:space="preserve">Vérifier la taille </w:t>
      </w:r>
      <w:r w:rsidR="00775EF6">
        <w:t xml:space="preserve">et le format </w:t>
      </w:r>
      <w:r w:rsidR="00AD7AA8" w:rsidRPr="00C4128B">
        <w:t xml:space="preserve">des images : </w:t>
      </w:r>
    </w:p>
    <w:p w14:paraId="22645DCF" w14:textId="6A20653D" w:rsidR="00AD7AA8" w:rsidRDefault="00AD7AA8" w:rsidP="00AD7AA8">
      <w:pPr>
        <w:pStyle w:val="Paragraphedeliste"/>
        <w:numPr>
          <w:ilvl w:val="0"/>
          <w:numId w:val="10"/>
        </w:numPr>
      </w:pPr>
      <w:r w:rsidRPr="00C4128B">
        <w:t>adapter la taille de l’image au contenant avant même de l’importer</w:t>
      </w:r>
    </w:p>
    <w:p w14:paraId="77D8CE9E" w14:textId="1B499352" w:rsidR="00775EF6" w:rsidRPr="00C4128B" w:rsidRDefault="00775EF6" w:rsidP="00AD7AA8">
      <w:pPr>
        <w:pStyle w:val="Paragraphedeliste"/>
        <w:numPr>
          <w:ilvl w:val="0"/>
          <w:numId w:val="10"/>
        </w:numPr>
      </w:pPr>
      <w:r>
        <w:t>transformer les formats BMP en format JPEG</w:t>
      </w:r>
      <w:r w:rsidR="001926CE">
        <w:t xml:space="preserve"> via convertio.co</w:t>
      </w:r>
    </w:p>
    <w:p w14:paraId="7F6F8292" w14:textId="53518248" w:rsidR="00AD7AA8" w:rsidRDefault="001926CE" w:rsidP="00AD7AA8">
      <w:pPr>
        <w:pStyle w:val="Paragraphedeliste"/>
        <w:numPr>
          <w:ilvl w:val="0"/>
          <w:numId w:val="10"/>
        </w:numPr>
        <w:rPr>
          <w:lang w:val="it-IT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3589692" wp14:editId="0DA7998C">
            <wp:simplePos x="0" y="0"/>
            <wp:positionH relativeFrom="column">
              <wp:posOffset>-332105</wp:posOffset>
            </wp:positionH>
            <wp:positionV relativeFrom="paragraph">
              <wp:posOffset>290830</wp:posOffset>
            </wp:positionV>
            <wp:extent cx="6584950" cy="3093720"/>
            <wp:effectExtent l="0" t="0" r="6350" b="0"/>
            <wp:wrapSquare wrapText="bothSides"/>
            <wp:docPr id="29" name="Image 29" descr="Une image contenant texte, chat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hat, ordinateur&#10;&#10;Description générée automatiquement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6" t="12736" r="13956" b="32626"/>
                    <a:stretch/>
                  </pic:blipFill>
                  <pic:spPr bwMode="auto">
                    <a:xfrm>
                      <a:off x="0" y="0"/>
                      <a:ext cx="658495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4BF455" wp14:editId="7B1A321A">
                <wp:simplePos x="0" y="0"/>
                <wp:positionH relativeFrom="column">
                  <wp:posOffset>1763395</wp:posOffset>
                </wp:positionH>
                <wp:positionV relativeFrom="paragraph">
                  <wp:posOffset>1403350</wp:posOffset>
                </wp:positionV>
                <wp:extent cx="1010920" cy="754380"/>
                <wp:effectExtent l="0" t="0" r="17780" b="2667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543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82D46" w14:textId="66C8481A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Avant :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7,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F455" id="Zone de texte 26" o:spid="_x0000_s1036" type="#_x0000_t202" style="position:absolute;left:0;text-align:left;margin-left:138.85pt;margin-top:110.5pt;width:79.6pt;height:59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" fillcolor="white [3201]" strokecolor="#e2b80f [3204]" strokeweight="2pt">
                <v:textbox>
                  <w:txbxContent>
                    <w:p w14:paraId="41582D46" w14:textId="66C8481A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Avant :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7,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60403" wp14:editId="78FFE3FD">
                <wp:simplePos x="0" y="0"/>
                <wp:positionH relativeFrom="column">
                  <wp:posOffset>5078095</wp:posOffset>
                </wp:positionH>
                <wp:positionV relativeFrom="paragraph">
                  <wp:posOffset>1418590</wp:posOffset>
                </wp:positionV>
                <wp:extent cx="1010920" cy="731520"/>
                <wp:effectExtent l="0" t="0" r="17780" b="1143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31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DB23C" w14:textId="5B892DC7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Après :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455</w:t>
                            </w: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403" id="Zone de texte 27" o:spid="_x0000_s1037" type="#_x0000_t202" style="position:absolute;left:0;text-align:left;margin-left:399.85pt;margin-top:111.7pt;width:79.6pt;height:57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" fillcolor="white [3201]" strokecolor="#e2b80f [3204]" strokeweight="2pt">
                <v:textbox>
                  <w:txbxContent>
                    <w:p w14:paraId="75ADB23C" w14:textId="5B892DC7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Après :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455</w:t>
                      </w: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Ko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AA8" w:rsidRPr="00E2482F">
        <w:rPr>
          <w:lang w:val="it-IT"/>
        </w:rPr>
        <w:t>compresser</w:t>
      </w:r>
      <w:proofErr w:type="spellEnd"/>
      <w:r w:rsidR="00AD7AA8" w:rsidRPr="00E2482F">
        <w:rPr>
          <w:lang w:val="it-IT"/>
        </w:rPr>
        <w:t xml:space="preserve"> via </w:t>
      </w:r>
      <w:r w:rsidR="00E2482F" w:rsidRPr="00E2482F">
        <w:rPr>
          <w:lang w:val="it-IT"/>
        </w:rPr>
        <w:t>le site iloveimg.com</w:t>
      </w:r>
    </w:p>
    <w:p w14:paraId="0BCA67DC" w14:textId="47674E8B" w:rsidR="00E2482F" w:rsidRPr="00E2482F" w:rsidRDefault="00E2482F" w:rsidP="00E2482F">
      <w:pPr>
        <w:pStyle w:val="Paragraphedeliste"/>
        <w:ind w:left="1080"/>
        <w:rPr>
          <w:lang w:val="it-IT"/>
        </w:rPr>
      </w:pPr>
    </w:p>
    <w:p w14:paraId="73F119F7" w14:textId="2E858EA3" w:rsidR="00AD7AA8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Paramétrer le cache navigateur </w:t>
      </w:r>
      <w:hyperlink r:id="rId25" w:history="1">
        <w:r w:rsidRPr="00AD7AA8">
          <w:t>https://www.giftofspeed.com/cache-checker/</w:t>
        </w:r>
      </w:hyperlink>
    </w:p>
    <w:p w14:paraId="30F382F0" w14:textId="204070C2" w:rsidR="00B63230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Minifier ses fichiers avec </w:t>
      </w:r>
      <w:proofErr w:type="spellStart"/>
      <w:r w:rsidRPr="00C4128B">
        <w:t>Gzip</w:t>
      </w:r>
      <w:proofErr w:type="spellEnd"/>
      <w:r w:rsidRPr="00C4128B">
        <w:t xml:space="preserve"> ou encore</w:t>
      </w:r>
      <w:r w:rsidRPr="00C4128B">
        <w:br/>
      </w:r>
      <w:hyperlink r:id="rId26" w:history="1">
        <w:r w:rsidRPr="00C4128B">
          <w:t>https://www.minifier.org/</w:t>
        </w:r>
      </w:hyperlink>
      <w:r w:rsidRPr="00C4128B">
        <w:t xml:space="preserve"> ou </w:t>
      </w:r>
      <w:hyperlink r:id="rId27" w:tgtFrame="_blank" w:history="1">
        <w:r w:rsidRPr="00C4128B">
          <w:t>http://compressmycode.com</w:t>
        </w:r>
      </w:hyperlink>
      <w:r w:rsidRPr="00C4128B">
        <w:t>.</w:t>
      </w:r>
    </w:p>
    <w:p w14:paraId="2AA8BF02" w14:textId="28DA4AB4" w:rsidR="00AD7AA8" w:rsidRPr="00B63230" w:rsidRDefault="00AD7AA8" w:rsidP="00AD7AA8">
      <w:pPr>
        <w:pStyle w:val="Paragraphedeliste"/>
        <w:numPr>
          <w:ilvl w:val="0"/>
          <w:numId w:val="8"/>
        </w:numPr>
        <w:tabs>
          <w:tab w:val="left" w:pos="1260"/>
        </w:tabs>
      </w:pPr>
      <w:r>
        <w:t>Contrôler l’utilité du code javascript</w:t>
      </w:r>
      <w:r w:rsidR="002C6A68">
        <w:t xml:space="preserve"> utilisé.</w:t>
      </w:r>
    </w:p>
    <w:sectPr w:rsidR="00AD7AA8" w:rsidRPr="00B63230" w:rsidSect="00CE7F24">
      <w:headerReference w:type="default" r:id="rId28"/>
      <w:footerReference w:type="even" r:id="rId29"/>
      <w:footerReference w:type="default" r:id="rId30"/>
      <w:pgSz w:w="11906" w:h="16838" w:code="9"/>
      <w:pgMar w:top="1210" w:right="1267" w:bottom="1210" w:left="1267" w:header="1181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EB76A" w14:textId="77777777" w:rsidR="003922AF" w:rsidRDefault="003922AF" w:rsidP="009B2968">
      <w:r>
        <w:separator/>
      </w:r>
    </w:p>
  </w:endnote>
  <w:endnote w:type="continuationSeparator" w:id="0">
    <w:p w14:paraId="44FF73C2" w14:textId="77777777" w:rsidR="003922AF" w:rsidRDefault="003922AF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41321887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6CB6373D" w14:textId="77777777" w:rsidR="009B2968" w:rsidRDefault="009B2968" w:rsidP="00E832AC">
        <w:pPr>
          <w:pStyle w:val="Pieddepage"/>
          <w:rPr>
            <w:rStyle w:val="Numrodepage"/>
          </w:rPr>
        </w:pPr>
        <w:r>
          <w:rPr>
            <w:rStyle w:val="Numrodepage"/>
            <w:lang w:bidi="fr-FR"/>
          </w:rPr>
          <w:fldChar w:fldCharType="begin"/>
        </w:r>
        <w:r>
          <w:rPr>
            <w:rStyle w:val="Numrodepage"/>
            <w:lang w:bidi="fr-FR"/>
          </w:rPr>
          <w:instrText xml:space="preserve"> PAGE </w:instrText>
        </w:r>
        <w:r>
          <w:rPr>
            <w:rStyle w:val="Numrodepage"/>
            <w:lang w:bidi="fr-FR"/>
          </w:rPr>
          <w:fldChar w:fldCharType="end"/>
        </w:r>
      </w:p>
    </w:sdtContent>
  </w:sdt>
  <w:p w14:paraId="257219BF" w14:textId="77777777" w:rsidR="009B2968" w:rsidRDefault="009B2968" w:rsidP="00E832A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8D017" w14:textId="71D31D51" w:rsidR="009B2968" w:rsidRDefault="00F1785E" w:rsidP="00E832AC">
    <w:pPr>
      <w:pStyle w:val="Pieddepage"/>
      <w:rPr>
        <w:rStyle w:val="Numrodepage"/>
        <w:noProof/>
      </w:rPr>
    </w:pPr>
    <w:r>
      <w:rPr>
        <w:noProof/>
        <w:lang w:bidi="fr-FR"/>
      </w:rPr>
      <w:drawing>
        <wp:anchor distT="0" distB="0" distL="114300" distR="114300" simplePos="0" relativeHeight="251660288" behindDoc="0" locked="0" layoutInCell="1" allowOverlap="1" wp14:anchorId="4B189852" wp14:editId="76A8D3EF">
          <wp:simplePos x="0" y="0"/>
          <wp:positionH relativeFrom="leftMargin">
            <wp:align>right</wp:align>
          </wp:positionH>
          <wp:positionV relativeFrom="paragraph">
            <wp:posOffset>-76200</wp:posOffset>
          </wp:positionV>
          <wp:extent cx="510540" cy="518160"/>
          <wp:effectExtent l="0" t="0" r="3810" b="0"/>
          <wp:wrapSquare wrapText="bothSides"/>
          <wp:docPr id="19" name="Image 19" descr="Une image contenant text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 descr="Une image contenant texte&#10;&#10;Description générée automatiquement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130" t="9783" r="13043" b="16304"/>
                  <a:stretch/>
                </pic:blipFill>
                <pic:spPr bwMode="auto">
                  <a:xfrm>
                    <a:off x="0" y="0"/>
                    <a:ext cx="510540" cy="5181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32AC" w:rsidRPr="00E832AC">
      <w:rPr>
        <w:noProof/>
        <w:lang w:bidi="fr-FR"/>
      </w:rPr>
      <w:t xml:space="preserve">PAGE   </w:t>
    </w:r>
    <w:sdt>
      <w:sdtPr>
        <w:rPr>
          <w:rStyle w:val="Numrodepage"/>
          <w:noProof/>
        </w:rPr>
        <w:id w:val="-601500411"/>
        <w:docPartObj>
          <w:docPartGallery w:val="Page Numbers (Bottom of Page)"/>
          <w:docPartUnique/>
        </w:docPartObj>
      </w:sdtPr>
      <w:sdtEndPr>
        <w:rPr>
          <w:rStyle w:val="Numrodepage"/>
        </w:rPr>
      </w:sdtEndPr>
      <w:sdtContent>
        <w:r w:rsidR="009B2968">
          <w:rPr>
            <w:rStyle w:val="Numrodepage"/>
            <w:noProof/>
            <w:lang w:bidi="fr-FR"/>
          </w:rPr>
          <w:fldChar w:fldCharType="begin"/>
        </w:r>
        <w:r w:rsidR="009B2968">
          <w:rPr>
            <w:rStyle w:val="Numrodepage"/>
            <w:noProof/>
            <w:lang w:bidi="fr-FR"/>
          </w:rPr>
          <w:instrText xml:space="preserve"> PAGE </w:instrText>
        </w:r>
        <w:r w:rsidR="009B2968">
          <w:rPr>
            <w:rStyle w:val="Numrodepage"/>
            <w:noProof/>
            <w:lang w:bidi="fr-FR"/>
          </w:rPr>
          <w:fldChar w:fldCharType="separate"/>
        </w:r>
        <w:r w:rsidR="00A123DD">
          <w:rPr>
            <w:rStyle w:val="Numrodepage"/>
            <w:noProof/>
            <w:lang w:bidi="fr-FR"/>
          </w:rPr>
          <w:t>2</w:t>
        </w:r>
        <w:r w:rsidR="009B2968">
          <w:rPr>
            <w:rStyle w:val="Numrodepage"/>
            <w:noProof/>
            <w:lang w:bidi="fr-F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592B2" w14:textId="77777777" w:rsidR="003922AF" w:rsidRDefault="003922AF" w:rsidP="009B2968">
      <w:r>
        <w:separator/>
      </w:r>
    </w:p>
  </w:footnote>
  <w:footnote w:type="continuationSeparator" w:id="0">
    <w:p w14:paraId="785AB5C2" w14:textId="77777777" w:rsidR="003922AF" w:rsidRDefault="003922AF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06360" w14:textId="2799EA73" w:rsidR="009B2968" w:rsidRPr="009B2968" w:rsidRDefault="007C4F42" w:rsidP="005907CC">
    <w:pPr>
      <w:pStyle w:val="En-tte"/>
      <w:tabs>
        <w:tab w:val="clear" w:pos="9360"/>
        <w:tab w:val="right" w:pos="9356"/>
      </w:tabs>
      <w:jc w:val="left"/>
    </w:pP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6C3F29A" wp14:editId="72895E2D">
              <wp:simplePos x="0" y="0"/>
              <wp:positionH relativeFrom="column">
                <wp:posOffset>5375275</wp:posOffset>
              </wp:positionH>
              <wp:positionV relativeFrom="paragraph">
                <wp:posOffset>-498475</wp:posOffset>
              </wp:positionV>
              <wp:extent cx="746760" cy="220980"/>
              <wp:effectExtent l="0" t="0" r="0" b="0"/>
              <wp:wrapNone/>
              <wp:docPr id="8" name="Zone de text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6760" cy="22098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txbx>
                      <w:txbxContent>
                        <w:p w14:paraId="244C9068" w14:textId="37F2D49A" w:rsidR="007C4F42" w:rsidRPr="007C4F42" w:rsidRDefault="007C4F42">
                          <w:pPr>
                            <w:rPr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7C4F42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AUDIT</w:t>
                          </w:r>
                        </w:p>
                      </w:txbxContent>
                    </wps:txbx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6C3F29A" id="_x0000_t202" coordsize="21600,21600" o:spt="202" path="m,l,21600r21600,l21600,xe">
              <v:stroke joinstyle="miter"/>
              <v:path gradientshapeok="t" o:connecttype="rect"/>
            </v:shapetype>
            <v:shape id="Zone de texte 8" o:spid="_x0000_s1038" type="#_x0000_t202" style="position:absolute;margin-left:423.25pt;margin-top:-39.25pt;width:58.8pt;height:17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" filled="f" stroked="f" strokeweight="1pt">
              <v:stroke miterlimit="4"/>
              <v:textbox style="mso-fit-shape-to-text:t" inset="4pt,4pt,4pt,4pt">
                <w:txbxContent>
                  <w:p w14:paraId="244C9068" w14:textId="37F2D49A" w:rsidR="007C4F42" w:rsidRPr="007C4F42" w:rsidRDefault="007C4F42">
                    <w:pPr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7C4F42">
                      <w:rPr>
                        <w:b/>
                        <w:bCs/>
                        <w:sz w:val="22"/>
                        <w:szCs w:val="22"/>
                      </w:rPr>
                      <w:t>AUDIT</w:t>
                    </w:r>
                  </w:p>
                </w:txbxContent>
              </v:textbox>
            </v:shape>
          </w:pict>
        </mc:Fallback>
      </mc:AlternateContent>
    </w:r>
    <w:r w:rsidR="009B2968" w:rsidRPr="00E44B70">
      <w:rPr>
        <w:noProof/>
        <w:lang w:bidi="fr-F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F4BB01F" wp14:editId="42591788">
              <wp:simplePos x="0" y="0"/>
              <wp:positionH relativeFrom="margin">
                <wp:posOffset>571500</wp:posOffset>
              </wp:positionH>
              <wp:positionV relativeFrom="paragraph">
                <wp:posOffset>-371475</wp:posOffset>
              </wp:positionV>
              <wp:extent cx="4716000" cy="45719"/>
              <wp:effectExtent l="0" t="0" r="8890" b="0"/>
              <wp:wrapSquare wrapText="bothSides"/>
              <wp:docPr id="5" name="Rectangle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16000" cy="45719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3B5E4AAA" id="Rectangle 5" o:spid="_x0000_s1026" alt="&quot;&quot;" style="position:absolute;margin-left:45pt;margin-top:-29.25pt;width:371.35pt;height:3.6pt;flip:y;z-index:-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" fillcolor="#e2b80f [3204]" stroked="f" strokeweight="2pt">
              <v:stroke miterlimit="4"/>
              <v:textbox inset="3pt,3pt,3pt,3pt"/>
              <w10:wrap type="square"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11.4pt;height:11.4pt" o:bullet="t">
        <v:imagedata r:id="rId1" o:title="msoAD2C"/>
      </v:shape>
    </w:pict>
  </w:numPicBullet>
  <w:abstractNum w:abstractNumId="0" w15:restartNumberingAfterBreak="0">
    <w:nsid w:val="07062810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04186"/>
    <w:multiLevelType w:val="hybridMultilevel"/>
    <w:tmpl w:val="DBD40788"/>
    <w:lvl w:ilvl="0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A96686"/>
    <w:multiLevelType w:val="hybridMultilevel"/>
    <w:tmpl w:val="BCD6EE3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CD3842"/>
    <w:multiLevelType w:val="hybridMultilevel"/>
    <w:tmpl w:val="A90E0914"/>
    <w:lvl w:ilvl="0" w:tplc="1556D84E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8541FA"/>
    <w:multiLevelType w:val="hybridMultilevel"/>
    <w:tmpl w:val="598E00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C64F9"/>
    <w:multiLevelType w:val="hybridMultilevel"/>
    <w:tmpl w:val="1166EFFA"/>
    <w:lvl w:ilvl="0" w:tplc="D632F658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009A1"/>
    <w:multiLevelType w:val="hybridMultilevel"/>
    <w:tmpl w:val="A6E2AB44"/>
    <w:lvl w:ilvl="0" w:tplc="3C168E4C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9E6B80"/>
    <w:multiLevelType w:val="hybridMultilevel"/>
    <w:tmpl w:val="C9928E7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940D85"/>
    <w:multiLevelType w:val="hybridMultilevel"/>
    <w:tmpl w:val="A49A4B1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6753"/>
    <w:multiLevelType w:val="hybridMultilevel"/>
    <w:tmpl w:val="923695E0"/>
    <w:lvl w:ilvl="0" w:tplc="C17437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441742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21947"/>
    <w:multiLevelType w:val="hybridMultilevel"/>
    <w:tmpl w:val="FBDE2BF8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23824"/>
    <w:multiLevelType w:val="hybridMultilevel"/>
    <w:tmpl w:val="8898C1FC"/>
    <w:lvl w:ilvl="0" w:tplc="8F6805EC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5D61C8"/>
    <w:multiLevelType w:val="hybridMultilevel"/>
    <w:tmpl w:val="10F85D9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AF390D"/>
    <w:multiLevelType w:val="hybridMultilevel"/>
    <w:tmpl w:val="299223C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A66B4B"/>
    <w:multiLevelType w:val="hybridMultilevel"/>
    <w:tmpl w:val="5074C84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856022"/>
    <w:multiLevelType w:val="hybridMultilevel"/>
    <w:tmpl w:val="778A44E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970784"/>
    <w:multiLevelType w:val="hybridMultilevel"/>
    <w:tmpl w:val="CE701840"/>
    <w:lvl w:ilvl="0" w:tplc="22600A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571A9F"/>
    <w:multiLevelType w:val="hybridMultilevel"/>
    <w:tmpl w:val="06809B7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582164">
    <w:abstractNumId w:val="6"/>
  </w:num>
  <w:num w:numId="2" w16cid:durableId="20128362">
    <w:abstractNumId w:val="5"/>
  </w:num>
  <w:num w:numId="3" w16cid:durableId="122965213">
    <w:abstractNumId w:val="4"/>
  </w:num>
  <w:num w:numId="4" w16cid:durableId="160240455">
    <w:abstractNumId w:val="11"/>
  </w:num>
  <w:num w:numId="5" w16cid:durableId="1838957182">
    <w:abstractNumId w:val="1"/>
  </w:num>
  <w:num w:numId="6" w16cid:durableId="1004673347">
    <w:abstractNumId w:val="14"/>
  </w:num>
  <w:num w:numId="7" w16cid:durableId="1254970298">
    <w:abstractNumId w:val="13"/>
  </w:num>
  <w:num w:numId="8" w16cid:durableId="1267932483">
    <w:abstractNumId w:val="15"/>
  </w:num>
  <w:num w:numId="9" w16cid:durableId="1755592894">
    <w:abstractNumId w:val="3"/>
  </w:num>
  <w:num w:numId="10" w16cid:durableId="193275073">
    <w:abstractNumId w:val="12"/>
  </w:num>
  <w:num w:numId="11" w16cid:durableId="699090554">
    <w:abstractNumId w:val="18"/>
  </w:num>
  <w:num w:numId="12" w16cid:durableId="1189293422">
    <w:abstractNumId w:val="7"/>
  </w:num>
  <w:num w:numId="13" w16cid:durableId="1032848241">
    <w:abstractNumId w:val="8"/>
  </w:num>
  <w:num w:numId="14" w16cid:durableId="921184418">
    <w:abstractNumId w:val="17"/>
  </w:num>
  <w:num w:numId="15" w16cid:durableId="1513031268">
    <w:abstractNumId w:val="9"/>
  </w:num>
  <w:num w:numId="16" w16cid:durableId="1708331274">
    <w:abstractNumId w:val="16"/>
  </w:num>
  <w:num w:numId="17" w16cid:durableId="43600148">
    <w:abstractNumId w:val="10"/>
  </w:num>
  <w:num w:numId="18" w16cid:durableId="2133860287">
    <w:abstractNumId w:val="2"/>
  </w:num>
  <w:num w:numId="19" w16cid:durableId="513611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CC"/>
    <w:rsid w:val="000114EB"/>
    <w:rsid w:val="00032B9C"/>
    <w:rsid w:val="000359D1"/>
    <w:rsid w:val="00075273"/>
    <w:rsid w:val="00084779"/>
    <w:rsid w:val="00086AFE"/>
    <w:rsid w:val="000C2CA5"/>
    <w:rsid w:val="000D2A94"/>
    <w:rsid w:val="000D7275"/>
    <w:rsid w:val="000E10ED"/>
    <w:rsid w:val="000E3B83"/>
    <w:rsid w:val="0013057B"/>
    <w:rsid w:val="00171503"/>
    <w:rsid w:val="00187632"/>
    <w:rsid w:val="001926CE"/>
    <w:rsid w:val="001A578D"/>
    <w:rsid w:val="001D390E"/>
    <w:rsid w:val="001E02F4"/>
    <w:rsid w:val="001E5F36"/>
    <w:rsid w:val="00211CE6"/>
    <w:rsid w:val="00213844"/>
    <w:rsid w:val="00214668"/>
    <w:rsid w:val="002366C9"/>
    <w:rsid w:val="00260333"/>
    <w:rsid w:val="002C6A68"/>
    <w:rsid w:val="002E489F"/>
    <w:rsid w:val="00371549"/>
    <w:rsid w:val="003922AF"/>
    <w:rsid w:val="003A7DA5"/>
    <w:rsid w:val="003E498F"/>
    <w:rsid w:val="003E6AB7"/>
    <w:rsid w:val="00411D64"/>
    <w:rsid w:val="004914E8"/>
    <w:rsid w:val="004B5E56"/>
    <w:rsid w:val="004C0ACA"/>
    <w:rsid w:val="005272D5"/>
    <w:rsid w:val="005526B1"/>
    <w:rsid w:val="00567196"/>
    <w:rsid w:val="005731B8"/>
    <w:rsid w:val="005907CC"/>
    <w:rsid w:val="005A01F6"/>
    <w:rsid w:val="00650121"/>
    <w:rsid w:val="006834E5"/>
    <w:rsid w:val="006C60E6"/>
    <w:rsid w:val="0070155F"/>
    <w:rsid w:val="00732B48"/>
    <w:rsid w:val="00760166"/>
    <w:rsid w:val="00765C2B"/>
    <w:rsid w:val="00775EF6"/>
    <w:rsid w:val="007B2520"/>
    <w:rsid w:val="007C4F42"/>
    <w:rsid w:val="007F5BE0"/>
    <w:rsid w:val="00952F7D"/>
    <w:rsid w:val="00973342"/>
    <w:rsid w:val="009735EF"/>
    <w:rsid w:val="0097793F"/>
    <w:rsid w:val="009929F7"/>
    <w:rsid w:val="009A380C"/>
    <w:rsid w:val="009B2968"/>
    <w:rsid w:val="009B72D4"/>
    <w:rsid w:val="009D4923"/>
    <w:rsid w:val="009F2A84"/>
    <w:rsid w:val="00A07DCE"/>
    <w:rsid w:val="00A11A40"/>
    <w:rsid w:val="00A123DD"/>
    <w:rsid w:val="00A35A14"/>
    <w:rsid w:val="00A602AF"/>
    <w:rsid w:val="00A64F96"/>
    <w:rsid w:val="00A66D5D"/>
    <w:rsid w:val="00A84447"/>
    <w:rsid w:val="00AC624B"/>
    <w:rsid w:val="00AD054F"/>
    <w:rsid w:val="00AD7AA8"/>
    <w:rsid w:val="00AE2317"/>
    <w:rsid w:val="00B63230"/>
    <w:rsid w:val="00B86338"/>
    <w:rsid w:val="00BC7523"/>
    <w:rsid w:val="00BF029E"/>
    <w:rsid w:val="00C0320D"/>
    <w:rsid w:val="00C206FF"/>
    <w:rsid w:val="00C23606"/>
    <w:rsid w:val="00C3007A"/>
    <w:rsid w:val="00C4128B"/>
    <w:rsid w:val="00C73CED"/>
    <w:rsid w:val="00C95220"/>
    <w:rsid w:val="00C96F18"/>
    <w:rsid w:val="00CE7F24"/>
    <w:rsid w:val="00D209A7"/>
    <w:rsid w:val="00D229F1"/>
    <w:rsid w:val="00D24F85"/>
    <w:rsid w:val="00DA3799"/>
    <w:rsid w:val="00DB3BE9"/>
    <w:rsid w:val="00E2482F"/>
    <w:rsid w:val="00E44B70"/>
    <w:rsid w:val="00E832AC"/>
    <w:rsid w:val="00EA4A50"/>
    <w:rsid w:val="00F1785E"/>
    <w:rsid w:val="00F4393B"/>
    <w:rsid w:val="00F46CE5"/>
    <w:rsid w:val="00F81B26"/>
    <w:rsid w:val="00FB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AB0CF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832AC"/>
  </w:style>
  <w:style w:type="paragraph" w:styleId="Titre1">
    <w:name w:val="heading 1"/>
    <w:basedOn w:val="Normal"/>
    <w:next w:val="Normal"/>
    <w:link w:val="Titre1C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Titre2">
    <w:name w:val="heading 2"/>
    <w:basedOn w:val="Normal"/>
    <w:next w:val="Normal"/>
    <w:link w:val="Titre2C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Titre4">
    <w:name w:val="heading 4"/>
    <w:basedOn w:val="Normal"/>
    <w:next w:val="Normal"/>
    <w:link w:val="Titre4Car"/>
    <w:uiPriority w:val="3"/>
    <w:qFormat/>
    <w:rsid w:val="00973342"/>
    <w:pPr>
      <w:ind w:left="567" w:right="567"/>
      <w:jc w:val="center"/>
      <w:outlineLvl w:val="3"/>
    </w:pPr>
    <w:rPr>
      <w:b/>
      <w:sz w:val="74"/>
    </w:rPr>
  </w:style>
  <w:style w:type="paragraph" w:styleId="Titre5">
    <w:name w:val="heading 5"/>
    <w:basedOn w:val="Texte"/>
    <w:next w:val="Normal"/>
    <w:link w:val="Titre5C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ncredugraphisme">
    <w:name w:val="Ancre du graphisme"/>
    <w:basedOn w:val="Normal"/>
    <w:uiPriority w:val="8"/>
    <w:qFormat/>
    <w:rsid w:val="00A602AF"/>
    <w:rPr>
      <w:sz w:val="10"/>
    </w:rPr>
  </w:style>
  <w:style w:type="table" w:styleId="Grilledutableau">
    <w:name w:val="Table Grid"/>
    <w:basedOn w:val="Tableau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Titre1Car">
    <w:name w:val="Titre 1 Car"/>
    <w:basedOn w:val="Policepardfaut"/>
    <w:link w:val="Titre1"/>
    <w:rsid w:val="009B72D4"/>
    <w:rPr>
      <w:rFonts w:asciiTheme="majorHAnsi" w:hAnsiTheme="majorHAnsi"/>
      <w:b/>
      <w:sz w:val="80"/>
      <w:szCs w:val="80"/>
    </w:rPr>
  </w:style>
  <w:style w:type="character" w:customStyle="1" w:styleId="Titre2Car">
    <w:name w:val="Titre 2 Car"/>
    <w:basedOn w:val="Policepardfaut"/>
    <w:link w:val="Titre2"/>
    <w:uiPriority w:val="1"/>
    <w:rsid w:val="009B72D4"/>
    <w:rPr>
      <w:rFonts w:asciiTheme="majorHAnsi" w:hAnsiTheme="majorHAnsi"/>
      <w:sz w:val="36"/>
      <w:szCs w:val="36"/>
    </w:rPr>
  </w:style>
  <w:style w:type="paragraph" w:styleId="En-tte">
    <w:name w:val="header"/>
    <w:basedOn w:val="Normal"/>
    <w:link w:val="En-tteC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En-tteCar">
    <w:name w:val="En-tête Car"/>
    <w:basedOn w:val="Policepardfaut"/>
    <w:link w:val="En-tte"/>
    <w:uiPriority w:val="99"/>
    <w:rsid w:val="00E832AC"/>
    <w:rPr>
      <w:rFonts w:asciiTheme="majorHAnsi" w:hAnsiTheme="majorHAnsi"/>
      <w:sz w:val="20"/>
    </w:rPr>
  </w:style>
  <w:style w:type="paragraph" w:styleId="Pieddepage">
    <w:name w:val="footer"/>
    <w:basedOn w:val="Normal"/>
    <w:link w:val="PieddepageC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E832AC"/>
    <w:rPr>
      <w:rFonts w:asciiTheme="majorHAnsi" w:hAnsiTheme="majorHAnsi"/>
      <w:sz w:val="20"/>
    </w:rPr>
  </w:style>
  <w:style w:type="character" w:styleId="Numrodepage">
    <w:name w:val="page number"/>
    <w:basedOn w:val="Policepardfaut"/>
    <w:uiPriority w:val="99"/>
    <w:semiHidden/>
    <w:rsid w:val="009B2968"/>
  </w:style>
  <w:style w:type="character" w:customStyle="1" w:styleId="Titre3Car">
    <w:name w:val="Titre 3 Car"/>
    <w:basedOn w:val="Policepardfaut"/>
    <w:link w:val="Titre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Titre4Car">
    <w:name w:val="Titre 4 Car"/>
    <w:basedOn w:val="Policepardfaut"/>
    <w:link w:val="Titre4"/>
    <w:uiPriority w:val="3"/>
    <w:rsid w:val="00973342"/>
    <w:rPr>
      <w:b/>
      <w:sz w:val="74"/>
    </w:rPr>
  </w:style>
  <w:style w:type="paragraph" w:customStyle="1" w:styleId="Texte">
    <w:name w:val="Texte"/>
    <w:basedOn w:val="Normal"/>
    <w:uiPriority w:val="5"/>
    <w:qFormat/>
    <w:rsid w:val="00973342"/>
    <w:rPr>
      <w:sz w:val="26"/>
      <w:szCs w:val="28"/>
    </w:rPr>
  </w:style>
  <w:style w:type="paragraph" w:customStyle="1" w:styleId="Lgendedelimage">
    <w:name w:val="Légende de l’image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Titre5Car">
    <w:name w:val="Titre 5 Car"/>
    <w:basedOn w:val="Policepardfaut"/>
    <w:link w:val="Titre5"/>
    <w:uiPriority w:val="4"/>
    <w:rsid w:val="00E832AC"/>
    <w:rPr>
      <w:b/>
      <w:color w:val="E2B80F" w:themeColor="accent1"/>
      <w:sz w:val="28"/>
      <w:szCs w:val="28"/>
    </w:rPr>
  </w:style>
  <w:style w:type="character" w:styleId="Textedelespacerserv">
    <w:name w:val="Placeholder Text"/>
    <w:basedOn w:val="Policepardfaut"/>
    <w:uiPriority w:val="99"/>
    <w:semiHidden/>
    <w:rsid w:val="00A123DD"/>
    <w:rPr>
      <w:color w:val="808080"/>
    </w:rPr>
  </w:style>
  <w:style w:type="paragraph" w:styleId="Paragraphedeliste">
    <w:name w:val="List Paragraph"/>
    <w:basedOn w:val="Normal"/>
    <w:uiPriority w:val="34"/>
    <w:semiHidden/>
    <w:qFormat/>
    <w:rsid w:val="009F2A8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F2A84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E10E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AD054F"/>
    <w:rPr>
      <w:b/>
      <w:bCs/>
    </w:rPr>
  </w:style>
  <w:style w:type="character" w:styleId="Accentuation">
    <w:name w:val="Emphasis"/>
    <w:basedOn w:val="Policepardfaut"/>
    <w:uiPriority w:val="20"/>
    <w:qFormat/>
    <w:rsid w:val="00AD054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minifier.org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hyperlink" Target="https://www.giftofspeed.com/cache-checker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://compressmycode.com/" TargetMode="External"/><Relationship Id="rId3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a\AppData\Roaming\Microsoft\Templates\Rapport%20moderne.dotx" TargetMode="External"/></Relationship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FE9F1A-D9DA-46DA-A7D2-480596EB3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moderne</Template>
  <TotalTime>0</TotalTime>
  <Pages>1</Pages>
  <Words>551</Words>
  <Characters>3033</Characters>
  <Application>Microsoft Office Word</Application>
  <DocSecurity>0</DocSecurity>
  <Lines>25</Lines>
  <Paragraphs>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2022-05-07T14:09:00Z</dcterms:created>
  <dcterms:modified xsi:type="dcterms:W3CDTF">2022-05-11T10:23:00Z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